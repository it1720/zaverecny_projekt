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362E5E17" w14:textId="77777777">
        <w:trPr>
          <w:trHeight w:hRule="exact" w:val="2835"/>
        </w:trPr>
        <w:tc>
          <w:tcPr>
            <w:tcW w:w="9640" w:type="dxa"/>
            <w:gridSpan w:val="3"/>
          </w:tcPr>
          <w:p w14:paraId="0F6BD09A" w14:textId="77777777" w:rsidR="00F03DA6" w:rsidRDefault="00F75816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pict w14:anchorId="69D2E3F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5pt;height:100.5pt">
                  <v:imagedata r:id="rId8" o:title="Logo__SSPU_2016_Barva"/>
                </v:shape>
              </w:pict>
            </w:r>
          </w:p>
        </w:tc>
      </w:tr>
      <w:tr w:rsidR="00F03DA6" w14:paraId="5CED32C1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2BDC7066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42D0BCF1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116B76AA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12C101B7" w14:textId="2F419A6F" w:rsidR="00FC1F9B" w:rsidRPr="00C91564" w:rsidRDefault="0045032A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Rozpoznání SPZ</w:t>
            </w:r>
          </w:p>
        </w:tc>
      </w:tr>
      <w:tr w:rsidR="00F03DA6" w14:paraId="332ACB6C" w14:textId="77777777">
        <w:trPr>
          <w:trHeight w:hRule="exact" w:val="567"/>
        </w:trPr>
        <w:tc>
          <w:tcPr>
            <w:tcW w:w="9640" w:type="dxa"/>
            <w:gridSpan w:val="3"/>
          </w:tcPr>
          <w:p w14:paraId="62B41F8A" w14:textId="00A1A332" w:rsidR="00F03DA6" w:rsidRPr="00C91564" w:rsidRDefault="0045032A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Matěj Říčný</w:t>
            </w:r>
          </w:p>
        </w:tc>
      </w:tr>
      <w:tr w:rsidR="00C91564" w14:paraId="7CB53AB8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0BCAC35B" w14:textId="1320A3F5" w:rsidR="00FC1F9B" w:rsidRPr="00E41AE1" w:rsidRDefault="00FC1F9B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</w:p>
        </w:tc>
      </w:tr>
      <w:tr w:rsidR="00F03DA6" w14:paraId="09B20AB5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4F9A9BAE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79533F58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65863954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0E517F6C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67921884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6AC36853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14:paraId="020C5B0A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69522B0C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104A5BE8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0FB48004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1A9FDDCA" w14:textId="1E94A531"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</w:t>
            </w:r>
            <w:r w:rsidR="00C54E24">
              <w:rPr>
                <w:rFonts w:ascii="Arial Narrow" w:hAnsi="Arial Narrow" w:cs="Arial Narrow"/>
                <w:sz w:val="28"/>
                <w:szCs w:val="28"/>
              </w:rPr>
              <w:t>20/2021</w:t>
            </w:r>
          </w:p>
        </w:tc>
      </w:tr>
    </w:tbl>
    <w:p w14:paraId="2F0D3B24" w14:textId="77777777"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29A2A9E0" w14:textId="77777777" w:rsidR="00E15FA1" w:rsidRPr="006B0826" w:rsidRDefault="00896E56" w:rsidP="006B0826">
      <w:pPr>
        <w:rPr>
          <w:b/>
          <w:bCs/>
          <w:i/>
          <w:iCs/>
        </w:rPr>
      </w:pPr>
      <w:r>
        <w:br w:type="page"/>
      </w:r>
      <w:r w:rsidR="00D967BB" w:rsidRPr="006B0826">
        <w:rPr>
          <w:b/>
          <w:bCs/>
          <w:i/>
          <w:iCs/>
        </w:rPr>
        <w:lastRenderedPageBreak/>
        <w:t>Poděkování</w:t>
      </w:r>
    </w:p>
    <w:p w14:paraId="605BC007" w14:textId="4D16E611" w:rsidR="004A12E0" w:rsidRDefault="00B67032" w:rsidP="00B67032">
      <w:pPr>
        <w:rPr>
          <w:rStyle w:val="Pokec"/>
          <w:i/>
          <w:emboss w:val="0"/>
          <w:color w:val="auto"/>
        </w:rPr>
      </w:pPr>
      <w:r w:rsidRPr="00820E72">
        <w:rPr>
          <w:i/>
          <w:iCs/>
        </w:rPr>
        <w:t xml:space="preserve">Děkuji panu učiteli Ing. Petru </w:t>
      </w:r>
      <w:proofErr w:type="spellStart"/>
      <w:r w:rsidRPr="00820E72">
        <w:rPr>
          <w:i/>
          <w:iCs/>
        </w:rPr>
        <w:t>Grussmannovi</w:t>
      </w:r>
      <w:proofErr w:type="spellEnd"/>
      <w:r w:rsidRPr="00820E72">
        <w:rPr>
          <w:i/>
          <w:iCs/>
        </w:rPr>
        <w:t xml:space="preserve"> za cenné rady</w:t>
      </w:r>
      <w:r>
        <w:rPr>
          <w:i/>
          <w:iCs/>
        </w:rPr>
        <w:t>.</w:t>
      </w:r>
    </w:p>
    <w:p w14:paraId="3AE2BB96" w14:textId="77777777" w:rsidR="004A12E0" w:rsidRDefault="008B6730" w:rsidP="00320CEC">
      <w:pPr>
        <w:spacing w:before="852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informační zdroje</w:t>
      </w:r>
      <w:r w:rsidR="004A12E0" w:rsidRPr="008B6730">
        <w:rPr>
          <w:rStyle w:val="Pokec"/>
          <w:emboss w:val="0"/>
          <w:color w:val="auto"/>
        </w:rPr>
        <w:t>.</w:t>
      </w:r>
    </w:p>
    <w:p w14:paraId="27434AAD" w14:textId="77777777" w:rsidR="00320CEC" w:rsidRDefault="00320CEC" w:rsidP="00320CEC">
      <w:pPr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14:paraId="5B9498E0" w14:textId="0D0042BD" w:rsidR="008B6730" w:rsidRPr="008B6730" w:rsidRDefault="008B6730" w:rsidP="008B6730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</w:t>
      </w:r>
      <w:r w:rsidR="00C54E24">
        <w:rPr>
          <w:rStyle w:val="Pokec"/>
          <w:emboss w:val="0"/>
          <w:color w:val="auto"/>
        </w:rPr>
        <w:t>20</w:t>
      </w:r>
    </w:p>
    <w:p w14:paraId="6EB9B4E5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14:paraId="655DA821" w14:textId="77777777" w:rsidR="00F03DA6" w:rsidRPr="005F3335" w:rsidRDefault="00896E56" w:rsidP="005F3335">
      <w:pPr>
        <w:rPr>
          <w:b/>
          <w:sz w:val="28"/>
          <w:szCs w:val="28"/>
        </w:rPr>
      </w:pPr>
      <w:bookmarkStart w:id="1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1"/>
      <w:r w:rsidR="00D12AB2">
        <w:rPr>
          <w:b/>
          <w:sz w:val="28"/>
          <w:szCs w:val="28"/>
        </w:rPr>
        <w:t>NOTACE</w:t>
      </w:r>
    </w:p>
    <w:p w14:paraId="73284F58" w14:textId="43CC5D3E" w:rsidR="002600A6" w:rsidRDefault="002600A6" w:rsidP="002600A6">
      <w:r>
        <w:t>Projekt se zabývá rozpoznáním SPZ s</w:t>
      </w:r>
      <w:r w:rsidR="002D2260">
        <w:t>e</w:t>
      </w:r>
      <w:r w:rsidR="00A43AF0">
        <w:t xml:space="preserve"> zobrazení</w:t>
      </w:r>
      <w:r w:rsidR="002D2260">
        <w:t>m dat</w:t>
      </w:r>
      <w:r w:rsidR="00A43AF0">
        <w:t xml:space="preserve"> </w:t>
      </w:r>
      <w:r>
        <w:t>na webov</w:t>
      </w:r>
      <w:r w:rsidR="00A43AF0">
        <w:t>é</w:t>
      </w:r>
      <w:r>
        <w:t xml:space="preserve"> strán</w:t>
      </w:r>
      <w:r w:rsidR="00A43AF0">
        <w:t>ce</w:t>
      </w:r>
      <w:r w:rsidR="00C77237">
        <w:t>.</w:t>
      </w:r>
      <w:r w:rsidR="002D2260">
        <w:t xml:space="preserve"> </w:t>
      </w:r>
      <w:r w:rsidR="001669BE">
        <w:t>Program je napsaný v jaz</w:t>
      </w:r>
      <w:r w:rsidR="00994036">
        <w:t>y</w:t>
      </w:r>
      <w:r w:rsidR="001669BE">
        <w:t xml:space="preserve">ce Python. </w:t>
      </w:r>
      <w:r w:rsidR="002D2260">
        <w:t xml:space="preserve">Základem je </w:t>
      </w:r>
      <w:proofErr w:type="spellStart"/>
      <w:r w:rsidR="00993672">
        <w:t>OpenCV</w:t>
      </w:r>
      <w:proofErr w:type="spellEnd"/>
      <w:r w:rsidR="00993672">
        <w:t xml:space="preserve"> (Open Source </w:t>
      </w:r>
      <w:proofErr w:type="spellStart"/>
      <w:r w:rsidR="00993672">
        <w:t>Computer</w:t>
      </w:r>
      <w:proofErr w:type="spellEnd"/>
      <w:r w:rsidR="00993672">
        <w:t xml:space="preserve"> Vision </w:t>
      </w:r>
      <w:proofErr w:type="spellStart"/>
      <w:r w:rsidR="00993672">
        <w:t>Library</w:t>
      </w:r>
      <w:proofErr w:type="spellEnd"/>
      <w:r w:rsidR="00993672">
        <w:t>)</w:t>
      </w:r>
      <w:r w:rsidR="002D2260">
        <w:t xml:space="preserve">, který </w:t>
      </w:r>
      <w:r w:rsidR="00993672">
        <w:t xml:space="preserve">zajišťuje především počítačové vidění a zpracování obrazu v reálném čase, dále model </w:t>
      </w:r>
      <w:r w:rsidR="00771BEB">
        <w:t>YOLOv4</w:t>
      </w:r>
      <w:r w:rsidR="00993672">
        <w:t xml:space="preserve">, který zajišťuje detekci objektů. Program funguje na principu, že </w:t>
      </w:r>
      <w:r w:rsidR="00771BEB">
        <w:t>YOLOv4</w:t>
      </w:r>
      <w:r w:rsidR="00993672">
        <w:t xml:space="preserve"> detektuje SPZ,</w:t>
      </w:r>
      <w:r w:rsidR="001669BE">
        <w:t xml:space="preserve"> poté se</w:t>
      </w:r>
      <w:r w:rsidR="00993672">
        <w:t xml:space="preserve"> spustí několik technik</w:t>
      </w:r>
      <w:r w:rsidR="00994036">
        <w:t xml:space="preserve"> pro zlehčení čtení znaků z obrázku, jako například zvýšení stupně šedi</w:t>
      </w:r>
      <w:r w:rsidR="001669BE">
        <w:t xml:space="preserve">. Následně může </w:t>
      </w:r>
      <w:proofErr w:type="spellStart"/>
      <w:r w:rsidR="001669BE">
        <w:t>tesseract</w:t>
      </w:r>
      <w:proofErr w:type="spellEnd"/>
      <w:r w:rsidR="001669BE">
        <w:t xml:space="preserve"> lehce </w:t>
      </w:r>
      <w:r w:rsidR="00395978">
        <w:t>přečíst</w:t>
      </w:r>
      <w:r w:rsidR="001669BE">
        <w:t xml:space="preserve"> z obrázku SPZ,</w:t>
      </w:r>
      <w:r w:rsidR="00395978">
        <w:t xml:space="preserve"> konvertovat obrázek do textu a následně</w:t>
      </w:r>
      <w:r w:rsidR="001669BE">
        <w:t xml:space="preserve"> </w:t>
      </w:r>
      <w:r w:rsidR="00395978">
        <w:t>uložit do</w:t>
      </w:r>
      <w:r w:rsidR="001669BE">
        <w:t xml:space="preserve"> </w:t>
      </w:r>
      <w:proofErr w:type="spellStart"/>
      <w:r w:rsidR="001669BE">
        <w:t>MyS</w:t>
      </w:r>
      <w:r w:rsidR="00994036">
        <w:t>QL</w:t>
      </w:r>
      <w:proofErr w:type="spellEnd"/>
      <w:r w:rsidR="001669BE">
        <w:t xml:space="preserve"> databáze a </w:t>
      </w:r>
      <w:r w:rsidR="004D57B4">
        <w:t xml:space="preserve">dále je přečtená SPZ </w:t>
      </w:r>
      <w:r w:rsidR="001669BE">
        <w:t xml:space="preserve">poslána pomocí </w:t>
      </w:r>
      <w:r w:rsidR="00994036">
        <w:t>SMTP serveru</w:t>
      </w:r>
      <w:r w:rsidR="004D57B4">
        <w:t xml:space="preserve"> n</w:t>
      </w:r>
      <w:r w:rsidR="00994036">
        <w:t>a</w:t>
      </w:r>
      <w:r w:rsidR="003C1FBE">
        <w:t xml:space="preserve"> uživatelský</w:t>
      </w:r>
      <w:r w:rsidR="004D57B4">
        <w:t xml:space="preserve"> </w:t>
      </w:r>
      <w:r w:rsidR="00994036">
        <w:t>email.</w:t>
      </w:r>
      <w:r w:rsidR="004D57B4">
        <w:t xml:space="preserve"> </w:t>
      </w:r>
      <w:r w:rsidR="00994036">
        <w:t>Všechna data jsou zobrazena na webové stránce napsané</w:t>
      </w:r>
      <w:r w:rsidR="004D57B4">
        <w:t xml:space="preserve"> </w:t>
      </w:r>
      <w:r w:rsidR="00994036">
        <w:t>v</w:t>
      </w:r>
      <w:r w:rsidR="004D57B4">
        <w:t xml:space="preserve"> </w:t>
      </w:r>
      <w:r w:rsidR="00994036">
        <w:t>aplikačním frameworku </w:t>
      </w:r>
      <w:proofErr w:type="spellStart"/>
      <w:r w:rsidR="00994036">
        <w:t>Django</w:t>
      </w:r>
      <w:proofErr w:type="spellEnd"/>
      <w:r w:rsidR="0019464C">
        <w:t>.</w:t>
      </w:r>
    </w:p>
    <w:p w14:paraId="50AF6244" w14:textId="77777777" w:rsidR="001669BE" w:rsidRDefault="001669BE" w:rsidP="002600A6"/>
    <w:p w14:paraId="66487995" w14:textId="77777777" w:rsidR="00F03DA6" w:rsidRDefault="00F03DA6">
      <w:pPr>
        <w:rPr>
          <w:rStyle w:val="Pokec"/>
        </w:rPr>
      </w:pPr>
    </w:p>
    <w:p w14:paraId="056D2AC4" w14:textId="77777777" w:rsidR="00F03DA6" w:rsidRDefault="00F03DA6"/>
    <w:p w14:paraId="480E4851" w14:textId="77777777" w:rsidR="005F3335" w:rsidRDefault="005F3335"/>
    <w:p w14:paraId="66F91E38" w14:textId="77777777" w:rsidR="00F03DA6" w:rsidRDefault="00F03DA6"/>
    <w:p w14:paraId="7E093F87" w14:textId="77777777" w:rsidR="00294C06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14:paraId="43D7218B" w14:textId="77777777" w:rsidR="00294C06" w:rsidRDefault="00294C06"/>
    <w:p w14:paraId="79A7DF3D" w14:textId="77777777" w:rsidR="00443D48" w:rsidRDefault="00443D48">
      <w:pPr>
        <w:pStyle w:val="Nadpisobsahu"/>
      </w:pPr>
    </w:p>
    <w:p w14:paraId="0DA7924C" w14:textId="77777777" w:rsidR="00443D48" w:rsidRDefault="00443D48">
      <w:pPr>
        <w:pStyle w:val="Nadpisobsahu"/>
      </w:pPr>
    </w:p>
    <w:p w14:paraId="1B5A18AA" w14:textId="77777777" w:rsidR="00443D48" w:rsidRDefault="00443D48">
      <w:pPr>
        <w:pStyle w:val="Nadpisobsahu"/>
      </w:pPr>
    </w:p>
    <w:p w14:paraId="09B4EDD9" w14:textId="77777777" w:rsidR="00443D48" w:rsidRDefault="00443D48">
      <w:pPr>
        <w:pStyle w:val="Nadpisobsahu"/>
      </w:pPr>
    </w:p>
    <w:p w14:paraId="38D9B2F9" w14:textId="77777777" w:rsidR="00443D48" w:rsidRDefault="00443D48">
      <w:pPr>
        <w:pStyle w:val="Nadpisobsahu"/>
      </w:pPr>
    </w:p>
    <w:p w14:paraId="1485E015" w14:textId="6EF24158" w:rsidR="00443D48" w:rsidRDefault="00443D48">
      <w:pPr>
        <w:pStyle w:val="Nadpisobsahu"/>
      </w:pPr>
    </w:p>
    <w:p w14:paraId="534B73AB" w14:textId="2337AB6E" w:rsidR="00443D48" w:rsidRDefault="00443D48" w:rsidP="005177C9"/>
    <w:p w14:paraId="42600832" w14:textId="77777777" w:rsidR="00F03DA6" w:rsidRDefault="00F03DA6" w:rsidP="00FE122F">
      <w:pPr>
        <w:pStyle w:val="Obsah2"/>
      </w:pPr>
    </w:p>
    <w:p w14:paraId="3375FED0" w14:textId="77777777" w:rsidR="006B0826" w:rsidRDefault="006B0826" w:rsidP="006B0826">
      <w:pPr>
        <w:pStyle w:val="Nadpis-Obsah"/>
        <w:pageBreakBefore/>
      </w:pPr>
      <w:r>
        <w:lastRenderedPageBreak/>
        <w:t>OBSAH</w:t>
      </w:r>
    </w:p>
    <w:p w14:paraId="37CC6F2B" w14:textId="7FE50BCB" w:rsidR="00926296" w:rsidRPr="00C36174" w:rsidRDefault="006B082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>
        <w:rPr>
          <w:b w:val="0"/>
          <w:bCs/>
          <w:szCs w:val="36"/>
        </w:rPr>
        <w:fldChar w:fldCharType="begin"/>
      </w:r>
      <w:r>
        <w:rPr>
          <w:b w:val="0"/>
          <w:bCs/>
          <w:szCs w:val="36"/>
        </w:rPr>
        <w:instrText xml:space="preserve"> TOC \h \z \t "Nadpis 1;2;Nadpis 2;3;Nadpis 3;4;Nadpis 4;5;Nadpis;2;Část;1" </w:instrText>
      </w:r>
      <w:r>
        <w:rPr>
          <w:b w:val="0"/>
          <w:bCs/>
          <w:szCs w:val="36"/>
        </w:rPr>
        <w:fldChar w:fldCharType="separate"/>
      </w:r>
      <w:hyperlink w:anchor="_Toc61253234" w:history="1">
        <w:r w:rsidR="00926296" w:rsidRPr="001A3255">
          <w:rPr>
            <w:rStyle w:val="Hypertextovodkaz"/>
          </w:rPr>
          <w:t>Úvod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_Toc61253234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5</w:t>
        </w:r>
        <w:r w:rsidR="00926296">
          <w:rPr>
            <w:webHidden/>
          </w:rPr>
          <w:fldChar w:fldCharType="end"/>
        </w:r>
      </w:hyperlink>
    </w:p>
    <w:p w14:paraId="38D195C5" w14:textId="1D039447" w:rsidR="00926296" w:rsidRPr="00C36174" w:rsidRDefault="00F7581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61253235" w:history="1">
        <w:r w:rsidR="00926296" w:rsidRPr="001A3255">
          <w:rPr>
            <w:rStyle w:val="Hypertextovodkaz"/>
          </w:rPr>
          <w:t>1</w:t>
        </w:r>
        <w:r w:rsidR="00926296" w:rsidRPr="00C36174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26296" w:rsidRPr="001A3255">
          <w:rPr>
            <w:rStyle w:val="Hypertextovodkaz"/>
          </w:rPr>
          <w:t>Vývoj aplikace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_Toc61253235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6</w:t>
        </w:r>
        <w:r w:rsidR="00926296">
          <w:rPr>
            <w:webHidden/>
          </w:rPr>
          <w:fldChar w:fldCharType="end"/>
        </w:r>
      </w:hyperlink>
    </w:p>
    <w:p w14:paraId="5B6B758A" w14:textId="774C732C" w:rsidR="00926296" w:rsidRPr="00C36174" w:rsidRDefault="00F7581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61253236" w:history="1">
        <w:r w:rsidR="00926296" w:rsidRPr="001A3255">
          <w:rPr>
            <w:rStyle w:val="Hypertextovodkaz"/>
          </w:rPr>
          <w:t>2</w:t>
        </w:r>
        <w:r w:rsidR="00926296" w:rsidRPr="00C36174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26296" w:rsidRPr="001A3255">
          <w:rPr>
            <w:rStyle w:val="Hypertextovodkaz"/>
          </w:rPr>
          <w:t>Využité technologie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_Toc61253236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7</w:t>
        </w:r>
        <w:r w:rsidR="00926296">
          <w:rPr>
            <w:webHidden/>
          </w:rPr>
          <w:fldChar w:fldCharType="end"/>
        </w:r>
      </w:hyperlink>
    </w:p>
    <w:p w14:paraId="44891A35" w14:textId="558D6B44" w:rsidR="00926296" w:rsidRPr="00C36174" w:rsidRDefault="00F7581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61253237" w:history="1">
        <w:r w:rsidR="00926296" w:rsidRPr="001A3255">
          <w:rPr>
            <w:rStyle w:val="Hypertextovodkaz"/>
          </w:rPr>
          <w:t>2.1</w:t>
        </w:r>
        <w:r w:rsidR="00926296" w:rsidRPr="00C36174">
          <w:rPr>
            <w:rFonts w:ascii="Calibri" w:hAnsi="Calibri"/>
            <w:smallCaps w:val="0"/>
            <w:sz w:val="22"/>
            <w:szCs w:val="22"/>
          </w:rPr>
          <w:tab/>
        </w:r>
        <w:r w:rsidR="00926296" w:rsidRPr="001A3255">
          <w:rPr>
            <w:rStyle w:val="Hypertextovodkaz"/>
          </w:rPr>
          <w:t>Software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_Toc61253237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7</w:t>
        </w:r>
        <w:r w:rsidR="00926296">
          <w:rPr>
            <w:webHidden/>
          </w:rPr>
          <w:fldChar w:fldCharType="end"/>
        </w:r>
      </w:hyperlink>
    </w:p>
    <w:p w14:paraId="5ABF2C62" w14:textId="70A51BC3" w:rsidR="00926296" w:rsidRPr="00C36174" w:rsidRDefault="00F7581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61253238" w:history="1">
        <w:r w:rsidR="00926296" w:rsidRPr="001A3255">
          <w:rPr>
            <w:rStyle w:val="Hypertextovodkaz"/>
          </w:rPr>
          <w:t>2.1.1</w:t>
        </w:r>
        <w:r w:rsidR="00926296" w:rsidRPr="00C36174">
          <w:rPr>
            <w:rFonts w:ascii="Calibri" w:hAnsi="Calibri"/>
            <w:sz w:val="22"/>
            <w:szCs w:val="22"/>
          </w:rPr>
          <w:tab/>
        </w:r>
        <w:r w:rsidR="00926296" w:rsidRPr="001A3255">
          <w:rPr>
            <w:rStyle w:val="Hypertextovodkaz"/>
          </w:rPr>
          <w:t>OpenCV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_Toc61253238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7</w:t>
        </w:r>
        <w:r w:rsidR="00926296">
          <w:rPr>
            <w:webHidden/>
          </w:rPr>
          <w:fldChar w:fldCharType="end"/>
        </w:r>
      </w:hyperlink>
    </w:p>
    <w:p w14:paraId="7316903A" w14:textId="6DFCD9D9" w:rsidR="00926296" w:rsidRPr="00C36174" w:rsidRDefault="00F7581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61253239" w:history="1">
        <w:r w:rsidR="00926296" w:rsidRPr="001A3255">
          <w:rPr>
            <w:rStyle w:val="Hypertextovodkaz"/>
          </w:rPr>
          <w:t>2.1.2</w:t>
        </w:r>
        <w:r w:rsidR="00926296" w:rsidRPr="00C36174">
          <w:rPr>
            <w:rFonts w:ascii="Calibri" w:hAnsi="Calibri"/>
            <w:sz w:val="22"/>
            <w:szCs w:val="22"/>
          </w:rPr>
          <w:tab/>
        </w:r>
        <w:r w:rsidR="00926296" w:rsidRPr="001A3255">
          <w:rPr>
            <w:rStyle w:val="Hypertextovodkaz"/>
          </w:rPr>
          <w:t>YOLOv4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_Toc61253239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7</w:t>
        </w:r>
        <w:r w:rsidR="00926296">
          <w:rPr>
            <w:webHidden/>
          </w:rPr>
          <w:fldChar w:fldCharType="end"/>
        </w:r>
      </w:hyperlink>
    </w:p>
    <w:p w14:paraId="43A7FF1A" w14:textId="4595F815" w:rsidR="00926296" w:rsidRPr="00C36174" w:rsidRDefault="00F7581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61253240" w:history="1">
        <w:r w:rsidR="00926296" w:rsidRPr="001A3255">
          <w:rPr>
            <w:rStyle w:val="Hypertextovodkaz"/>
          </w:rPr>
          <w:t>2.1.3</w:t>
        </w:r>
        <w:r w:rsidR="00926296" w:rsidRPr="00C36174">
          <w:rPr>
            <w:rFonts w:ascii="Calibri" w:hAnsi="Calibri"/>
            <w:sz w:val="22"/>
            <w:szCs w:val="22"/>
          </w:rPr>
          <w:tab/>
        </w:r>
        <w:r w:rsidR="00926296" w:rsidRPr="001A3255">
          <w:rPr>
            <w:rStyle w:val="Hypertextovodkaz"/>
          </w:rPr>
          <w:t>Tesseract OCR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_Toc61253240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7</w:t>
        </w:r>
        <w:r w:rsidR="00926296">
          <w:rPr>
            <w:webHidden/>
          </w:rPr>
          <w:fldChar w:fldCharType="end"/>
        </w:r>
      </w:hyperlink>
    </w:p>
    <w:p w14:paraId="1EF25001" w14:textId="12805A37" w:rsidR="00926296" w:rsidRPr="00C36174" w:rsidRDefault="00F7581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61253241" w:history="1">
        <w:r w:rsidR="00926296" w:rsidRPr="001A3255">
          <w:rPr>
            <w:rStyle w:val="Hypertextovodkaz"/>
          </w:rPr>
          <w:t>2.1.4</w:t>
        </w:r>
        <w:r w:rsidR="00926296" w:rsidRPr="00C36174">
          <w:rPr>
            <w:rFonts w:ascii="Calibri" w:hAnsi="Calibri"/>
            <w:sz w:val="22"/>
            <w:szCs w:val="22"/>
          </w:rPr>
          <w:tab/>
        </w:r>
        <w:r w:rsidR="00926296" w:rsidRPr="001A3255">
          <w:rPr>
            <w:rStyle w:val="Hypertextovodkaz"/>
          </w:rPr>
          <w:t>Python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_Toc61253241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8</w:t>
        </w:r>
        <w:r w:rsidR="00926296">
          <w:rPr>
            <w:webHidden/>
          </w:rPr>
          <w:fldChar w:fldCharType="end"/>
        </w:r>
      </w:hyperlink>
    </w:p>
    <w:p w14:paraId="50F3FBBF" w14:textId="18E6F241" w:rsidR="00926296" w:rsidRPr="00C36174" w:rsidRDefault="00F7581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61253242" w:history="1">
        <w:r w:rsidR="00926296" w:rsidRPr="001A3255">
          <w:rPr>
            <w:rStyle w:val="Hypertextovodkaz"/>
          </w:rPr>
          <w:t>2.1.5</w:t>
        </w:r>
        <w:r w:rsidR="00926296" w:rsidRPr="00C36174">
          <w:rPr>
            <w:rFonts w:ascii="Calibri" w:hAnsi="Calibri"/>
            <w:sz w:val="22"/>
            <w:szCs w:val="22"/>
          </w:rPr>
          <w:tab/>
        </w:r>
        <w:r w:rsidR="00926296" w:rsidRPr="001A3255">
          <w:rPr>
            <w:rStyle w:val="Hypertextovodkaz"/>
          </w:rPr>
          <w:t>XAMPP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_Toc61253242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8</w:t>
        </w:r>
        <w:r w:rsidR="00926296">
          <w:rPr>
            <w:webHidden/>
          </w:rPr>
          <w:fldChar w:fldCharType="end"/>
        </w:r>
      </w:hyperlink>
    </w:p>
    <w:p w14:paraId="3B0DAFDE" w14:textId="6D1AF1AA" w:rsidR="00926296" w:rsidRPr="00C36174" w:rsidRDefault="00F7581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61253243" w:history="1">
        <w:r w:rsidR="00926296" w:rsidRPr="001A3255">
          <w:rPr>
            <w:rStyle w:val="Hypertextovodkaz"/>
          </w:rPr>
          <w:t>2.1.6</w:t>
        </w:r>
        <w:r w:rsidR="00926296" w:rsidRPr="00C36174">
          <w:rPr>
            <w:rFonts w:ascii="Calibri" w:hAnsi="Calibri"/>
            <w:sz w:val="22"/>
            <w:szCs w:val="22"/>
          </w:rPr>
          <w:tab/>
        </w:r>
        <w:r w:rsidR="00926296" w:rsidRPr="001A3255">
          <w:rPr>
            <w:rStyle w:val="Hypertextovodkaz"/>
          </w:rPr>
          <w:t>Django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_Toc61253243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8</w:t>
        </w:r>
        <w:r w:rsidR="00926296">
          <w:rPr>
            <w:webHidden/>
          </w:rPr>
          <w:fldChar w:fldCharType="end"/>
        </w:r>
      </w:hyperlink>
    </w:p>
    <w:p w14:paraId="1720BD8E" w14:textId="67A79A72" w:rsidR="00926296" w:rsidRPr="00C36174" w:rsidRDefault="00F7581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61253244" w:history="1">
        <w:r w:rsidR="00926296" w:rsidRPr="001A3255">
          <w:rPr>
            <w:rStyle w:val="Hypertextovodkaz"/>
          </w:rPr>
          <w:t>2.1.7</w:t>
        </w:r>
        <w:r w:rsidR="00926296" w:rsidRPr="00C36174">
          <w:rPr>
            <w:rFonts w:ascii="Calibri" w:hAnsi="Calibri"/>
            <w:sz w:val="22"/>
            <w:szCs w:val="22"/>
          </w:rPr>
          <w:tab/>
        </w:r>
        <w:r w:rsidR="00926296" w:rsidRPr="001A3255">
          <w:rPr>
            <w:rStyle w:val="Hypertextovodkaz"/>
          </w:rPr>
          <w:t>TensorFlow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_Toc61253244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8</w:t>
        </w:r>
        <w:r w:rsidR="00926296">
          <w:rPr>
            <w:webHidden/>
          </w:rPr>
          <w:fldChar w:fldCharType="end"/>
        </w:r>
      </w:hyperlink>
    </w:p>
    <w:p w14:paraId="5E14A542" w14:textId="44145D85" w:rsidR="00926296" w:rsidRPr="00C36174" w:rsidRDefault="00F7581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61253245" w:history="1">
        <w:r w:rsidR="00926296" w:rsidRPr="001A3255">
          <w:rPr>
            <w:rStyle w:val="Hypertextovodkaz"/>
          </w:rPr>
          <w:t>2.2</w:t>
        </w:r>
        <w:r w:rsidR="00926296" w:rsidRPr="00C36174">
          <w:rPr>
            <w:rFonts w:ascii="Calibri" w:hAnsi="Calibri"/>
            <w:smallCaps w:val="0"/>
            <w:sz w:val="22"/>
            <w:szCs w:val="22"/>
          </w:rPr>
          <w:tab/>
        </w:r>
        <w:r w:rsidR="00926296" w:rsidRPr="001A3255">
          <w:rPr>
            <w:rStyle w:val="Hypertextovodkaz"/>
          </w:rPr>
          <w:t>HARDWARE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_Toc61253245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8</w:t>
        </w:r>
        <w:r w:rsidR="00926296">
          <w:rPr>
            <w:webHidden/>
          </w:rPr>
          <w:fldChar w:fldCharType="end"/>
        </w:r>
      </w:hyperlink>
    </w:p>
    <w:p w14:paraId="5914C96A" w14:textId="378FD0EA" w:rsidR="00926296" w:rsidRPr="00C36174" w:rsidRDefault="00F7581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61253246" w:history="1">
        <w:r w:rsidR="00926296" w:rsidRPr="001A3255">
          <w:rPr>
            <w:rStyle w:val="Hypertextovodkaz"/>
          </w:rPr>
          <w:t>3</w:t>
        </w:r>
        <w:r w:rsidR="00926296" w:rsidRPr="00C36174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26296" w:rsidRPr="001A3255">
          <w:rPr>
            <w:rStyle w:val="Hypertextovodkaz"/>
          </w:rPr>
          <w:t>Způsoby řešení a použité postupy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_Toc61253246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9</w:t>
        </w:r>
        <w:r w:rsidR="00926296">
          <w:rPr>
            <w:webHidden/>
          </w:rPr>
          <w:fldChar w:fldCharType="end"/>
        </w:r>
      </w:hyperlink>
    </w:p>
    <w:p w14:paraId="0D7FCBB1" w14:textId="1A60A74F" w:rsidR="00926296" w:rsidRPr="00C36174" w:rsidRDefault="00F7581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61253247" w:history="1">
        <w:r w:rsidR="00926296" w:rsidRPr="001A3255">
          <w:rPr>
            <w:rStyle w:val="Hypertextovodkaz"/>
          </w:rPr>
          <w:t>3.1</w:t>
        </w:r>
        <w:r w:rsidR="00926296" w:rsidRPr="00C36174">
          <w:rPr>
            <w:rFonts w:ascii="Calibri" w:hAnsi="Calibri"/>
            <w:smallCaps w:val="0"/>
            <w:sz w:val="22"/>
            <w:szCs w:val="22"/>
          </w:rPr>
          <w:tab/>
        </w:r>
        <w:r w:rsidR="00926296" w:rsidRPr="001A3255">
          <w:rPr>
            <w:rStyle w:val="Hypertextovodkaz"/>
          </w:rPr>
          <w:t>Program pro rozpoznání SPZ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_Toc61253247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9</w:t>
        </w:r>
        <w:r w:rsidR="00926296">
          <w:rPr>
            <w:webHidden/>
          </w:rPr>
          <w:fldChar w:fldCharType="end"/>
        </w:r>
      </w:hyperlink>
    </w:p>
    <w:p w14:paraId="7AB5F327" w14:textId="1C156A3E" w:rsidR="00926296" w:rsidRPr="00C36174" w:rsidRDefault="00F7581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61253248" w:history="1">
        <w:r w:rsidR="00926296" w:rsidRPr="001A3255">
          <w:rPr>
            <w:rStyle w:val="Hypertextovodkaz"/>
          </w:rPr>
          <w:t>3.2</w:t>
        </w:r>
        <w:r w:rsidR="00926296" w:rsidRPr="00C36174">
          <w:rPr>
            <w:rFonts w:ascii="Calibri" w:hAnsi="Calibri"/>
            <w:smallCaps w:val="0"/>
            <w:sz w:val="22"/>
            <w:szCs w:val="22"/>
          </w:rPr>
          <w:tab/>
        </w:r>
        <w:r w:rsidR="00926296" w:rsidRPr="001A3255">
          <w:rPr>
            <w:rStyle w:val="Hypertextovodkaz"/>
          </w:rPr>
          <w:t>Spouštění programu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_Toc61253248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12</w:t>
        </w:r>
        <w:r w:rsidR="00926296">
          <w:rPr>
            <w:webHidden/>
          </w:rPr>
          <w:fldChar w:fldCharType="end"/>
        </w:r>
      </w:hyperlink>
    </w:p>
    <w:p w14:paraId="313E25AA" w14:textId="77DC14AF" w:rsidR="00926296" w:rsidRPr="00C36174" w:rsidRDefault="00F75816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61253249" w:history="1">
        <w:r w:rsidR="00926296" w:rsidRPr="001A3255">
          <w:rPr>
            <w:rStyle w:val="Hypertextovodkaz"/>
          </w:rPr>
          <w:t>3.3</w:t>
        </w:r>
        <w:r w:rsidR="00926296" w:rsidRPr="00C36174">
          <w:rPr>
            <w:rFonts w:ascii="Calibri" w:hAnsi="Calibri"/>
            <w:smallCaps w:val="0"/>
            <w:sz w:val="22"/>
            <w:szCs w:val="22"/>
          </w:rPr>
          <w:tab/>
        </w:r>
        <w:r w:rsidR="00926296" w:rsidRPr="001A3255">
          <w:rPr>
            <w:rStyle w:val="Hypertextovodkaz"/>
          </w:rPr>
          <w:t>Databáze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_Toc61253249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12</w:t>
        </w:r>
        <w:r w:rsidR="00926296">
          <w:rPr>
            <w:webHidden/>
          </w:rPr>
          <w:fldChar w:fldCharType="end"/>
        </w:r>
      </w:hyperlink>
    </w:p>
    <w:p w14:paraId="3837C665" w14:textId="6E8BB74C" w:rsidR="00926296" w:rsidRPr="00C36174" w:rsidRDefault="00F7581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61253250" w:history="1">
        <w:r w:rsidR="00926296" w:rsidRPr="001A3255">
          <w:rPr>
            <w:rStyle w:val="Hypertextovodkaz"/>
          </w:rPr>
          <w:t>4</w:t>
        </w:r>
        <w:r w:rsidR="00926296" w:rsidRPr="00C36174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26296" w:rsidRPr="001A3255">
          <w:rPr>
            <w:rStyle w:val="Hypertextovodkaz"/>
          </w:rPr>
          <w:t>Výsledky řešení, výstupy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_Toc61253250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13</w:t>
        </w:r>
        <w:r w:rsidR="00926296">
          <w:rPr>
            <w:webHidden/>
          </w:rPr>
          <w:fldChar w:fldCharType="end"/>
        </w:r>
      </w:hyperlink>
    </w:p>
    <w:p w14:paraId="4EC2F026" w14:textId="5AA892CF" w:rsidR="00926296" w:rsidRPr="00C36174" w:rsidRDefault="00F7581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61253251" w:history="1">
        <w:r w:rsidR="00926296" w:rsidRPr="001A3255">
          <w:rPr>
            <w:rStyle w:val="Hypertextovodkaz"/>
          </w:rPr>
          <w:t>Seznam použitýCH INFORMAČNÍCH ZDROJů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_Toc61253251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15</w:t>
        </w:r>
        <w:r w:rsidR="00926296">
          <w:rPr>
            <w:webHidden/>
          </w:rPr>
          <w:fldChar w:fldCharType="end"/>
        </w:r>
      </w:hyperlink>
    </w:p>
    <w:p w14:paraId="2783CB61" w14:textId="373D76F0" w:rsidR="00926296" w:rsidRPr="00C36174" w:rsidRDefault="00F7581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61253252" w:history="1">
        <w:r w:rsidR="00926296" w:rsidRPr="001A3255">
          <w:rPr>
            <w:rStyle w:val="Hypertextovodkaz"/>
          </w:rPr>
          <w:t>Seznam příloh</w:t>
        </w:r>
        <w:r w:rsidR="00926296">
          <w:rPr>
            <w:webHidden/>
          </w:rPr>
          <w:tab/>
        </w:r>
        <w:r w:rsidR="00926296">
          <w:rPr>
            <w:webHidden/>
          </w:rPr>
          <w:fldChar w:fldCharType="begin"/>
        </w:r>
        <w:r w:rsidR="00926296">
          <w:rPr>
            <w:webHidden/>
          </w:rPr>
          <w:instrText xml:space="preserve"> PAGEREF _Toc61253252 \h </w:instrText>
        </w:r>
        <w:r w:rsidR="00926296">
          <w:rPr>
            <w:webHidden/>
          </w:rPr>
        </w:r>
        <w:r w:rsidR="00926296">
          <w:rPr>
            <w:webHidden/>
          </w:rPr>
          <w:fldChar w:fldCharType="separate"/>
        </w:r>
        <w:r w:rsidR="00926296">
          <w:rPr>
            <w:webHidden/>
          </w:rPr>
          <w:t>16</w:t>
        </w:r>
        <w:r w:rsidR="00926296">
          <w:rPr>
            <w:webHidden/>
          </w:rPr>
          <w:fldChar w:fldCharType="end"/>
        </w:r>
      </w:hyperlink>
    </w:p>
    <w:p w14:paraId="2EF20250" w14:textId="061E1F75" w:rsidR="006B0826" w:rsidRPr="006B0826" w:rsidRDefault="006B0826" w:rsidP="006B0826">
      <w:pPr>
        <w:sectPr w:rsidR="006B0826" w:rsidRPr="006B082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>
        <w:rPr>
          <w:b/>
          <w:bCs/>
          <w:szCs w:val="36"/>
        </w:rPr>
        <w:fldChar w:fldCharType="end"/>
      </w:r>
    </w:p>
    <w:p w14:paraId="154F92A1" w14:textId="5EC85F0E" w:rsidR="00756E7C" w:rsidRDefault="00756E7C" w:rsidP="00756E7C">
      <w:pPr>
        <w:pStyle w:val="Nadpis"/>
      </w:pPr>
      <w:bookmarkStart w:id="2" w:name="_Toc61163452"/>
      <w:bookmarkStart w:id="3" w:name="_Toc61164844"/>
      <w:bookmarkStart w:id="4" w:name="_Toc61253234"/>
      <w:r>
        <w:lastRenderedPageBreak/>
        <w:t>Úvod</w:t>
      </w:r>
      <w:bookmarkEnd w:id="2"/>
      <w:bookmarkEnd w:id="3"/>
      <w:bookmarkEnd w:id="4"/>
    </w:p>
    <w:p w14:paraId="00EC1029" w14:textId="66D07417" w:rsidR="009B27F0" w:rsidRDefault="0019464C" w:rsidP="009B27F0">
      <w:r>
        <w:t>Jako závěrečný projekt jsem si chtěl vybrat bezpečnostní systém, ale dlouho jsem se rozhodoval</w:t>
      </w:r>
      <w:r w:rsidR="00FE122F">
        <w:t>, který bezpečností systém si vybrat</w:t>
      </w:r>
      <w:r>
        <w:t>, a nakonec jsem se r</w:t>
      </w:r>
      <w:r w:rsidR="009B27F0">
        <w:t xml:space="preserve">ozhodl </w:t>
      </w:r>
      <w:r w:rsidR="006633B1">
        <w:t xml:space="preserve">zprovoznit program, který bude </w:t>
      </w:r>
      <w:r w:rsidR="00F20549">
        <w:t xml:space="preserve">rozpoznávat SPZ, </w:t>
      </w:r>
      <w:r w:rsidR="00AD3834">
        <w:t xml:space="preserve">protože jsem chtěl vyzkoušet pracovat s technologií </w:t>
      </w:r>
      <w:proofErr w:type="spellStart"/>
      <w:r w:rsidR="00AD3834">
        <w:t>openCV</w:t>
      </w:r>
      <w:proofErr w:type="spellEnd"/>
      <w:r w:rsidR="002E0DD4">
        <w:t xml:space="preserve"> a detekci objektů YoloV4, protože mi to přišlo velmi zajímavé a chtěl jsem si to sám vyzkoušet.</w:t>
      </w:r>
      <w:r>
        <w:t xml:space="preserve"> Program poté co rozpozná SPZ</w:t>
      </w:r>
      <w:r w:rsidR="006B0826">
        <w:t>,</w:t>
      </w:r>
      <w:r>
        <w:t xml:space="preserve"> upozorní uživatele e-mailem a uloží danou SPZ do databáze.</w:t>
      </w:r>
    </w:p>
    <w:p w14:paraId="00EC610F" w14:textId="510D4AAD" w:rsidR="0019464C" w:rsidRDefault="0019464C" w:rsidP="009B27F0">
      <w:r>
        <w:t>Hlavním cílem projektu bylo propojit program s databází a webovou aplikací, kde bude moct uživatel sledovat kdy byla daná SPZ rozpoznána a kdo je jejím vlastníkem, popřípadě neznámý.</w:t>
      </w:r>
      <w:r w:rsidR="00F173C1">
        <w:t xml:space="preserve"> </w:t>
      </w:r>
      <w:r w:rsidR="00616A59">
        <w:t>Uživatel</w:t>
      </w:r>
      <w:r w:rsidR="00F173C1">
        <w:t xml:space="preserve"> je oprávněn přidávat nové vlastníky aut do databáze ve webové aplikaci a taky je mazat.</w:t>
      </w:r>
    </w:p>
    <w:p w14:paraId="6197FFA1" w14:textId="5D0F350C" w:rsidR="00F173C1" w:rsidRPr="009B27F0" w:rsidRDefault="00F173C1" w:rsidP="009B27F0">
      <w:r>
        <w:t>V této dokumentaci se snažím vysvětlit</w:t>
      </w:r>
      <w:r w:rsidR="007169F8">
        <w:t>,</w:t>
      </w:r>
      <w:r>
        <w:t xml:space="preserve"> jak program pro rozpoznání detekované SPZ funguje. V dokumentaci zmiňuji použité technologie</w:t>
      </w:r>
      <w:r w:rsidR="008217C0">
        <w:t>, co je uživateli možno sledovat na webové stránce a v úplném závěru zmiňuji možná vylepšení.</w:t>
      </w:r>
    </w:p>
    <w:p w14:paraId="07981376" w14:textId="2FC7BA62" w:rsidR="00D04AE6" w:rsidRDefault="00255FFA" w:rsidP="000F5ED1">
      <w:pPr>
        <w:pStyle w:val="Nadpis1"/>
      </w:pPr>
      <w:bookmarkStart w:id="5" w:name="_Toc61163453"/>
      <w:bookmarkStart w:id="6" w:name="_Toc61164845"/>
      <w:bookmarkStart w:id="7" w:name="_Toc61253235"/>
      <w:r>
        <w:lastRenderedPageBreak/>
        <w:t>Vývoj aplikace</w:t>
      </w:r>
      <w:bookmarkEnd w:id="5"/>
      <w:bookmarkEnd w:id="6"/>
      <w:bookmarkEnd w:id="7"/>
    </w:p>
    <w:p w14:paraId="11DE2AE7" w14:textId="061F3A77" w:rsidR="008427EF" w:rsidRDefault="006A54AA" w:rsidP="008427EF">
      <w:r>
        <w:t>Prvním krokem bylo zprovoznit program napsaný v jazyce Python pro detekci SPZ. Poté jsem se musel naučit a zkoumat, jak program funguje, abych mohl pracovat s detekovanou SPZ.</w:t>
      </w:r>
    </w:p>
    <w:p w14:paraId="7712ABF0" w14:textId="05B017E4" w:rsidR="00F900C6" w:rsidRDefault="00F900C6" w:rsidP="008427EF">
      <w:r>
        <w:t xml:space="preserve">Po zprovoznění programu jsem musel zařídit zdroj pro detekování. Jako zdroj jsem použil mobilní telefon s aplikací IP </w:t>
      </w:r>
      <w:proofErr w:type="spellStart"/>
      <w:r>
        <w:t>Webcam</w:t>
      </w:r>
      <w:proofErr w:type="spellEnd"/>
      <w:r>
        <w:t xml:space="preserve">, která mi zařídila stream videa v síti </w:t>
      </w:r>
      <w:proofErr w:type="spellStart"/>
      <w:r>
        <w:t>WiFi</w:t>
      </w:r>
      <w:proofErr w:type="spellEnd"/>
      <w:r>
        <w:t>.</w:t>
      </w:r>
    </w:p>
    <w:p w14:paraId="4F9132DC" w14:textId="4F5D3B16" w:rsidR="00F900C6" w:rsidRDefault="00F900C6" w:rsidP="008427EF">
      <w:r>
        <w:t xml:space="preserve">Po implementování streamu s programem, následovala práce s daty. Program po rozpoznání SPZ pošle data obsahující jméno, příjmení, SPZ, čas a datum do </w:t>
      </w:r>
      <w:proofErr w:type="spellStart"/>
      <w:r>
        <w:t>MySQL</w:t>
      </w:r>
      <w:proofErr w:type="spellEnd"/>
      <w:r>
        <w:t xml:space="preserve"> databáze.</w:t>
      </w:r>
    </w:p>
    <w:p w14:paraId="29A7EA7C" w14:textId="52AE0E8C" w:rsidR="00716942" w:rsidRDefault="00F900C6" w:rsidP="008427EF">
      <w:r>
        <w:t>Když byla data úspěšně uložena</w:t>
      </w:r>
      <w:r w:rsidR="00716942">
        <w:t xml:space="preserve">, dalším úkolem bylo data zobrazit na webovské aplikaci. Web je napsaný v aplikačním frameworku </w:t>
      </w:r>
      <w:proofErr w:type="spellStart"/>
      <w:r w:rsidR="00716942">
        <w:t>Django</w:t>
      </w:r>
      <w:proofErr w:type="spellEnd"/>
      <w:r w:rsidR="00716942">
        <w:t xml:space="preserve">, kvůli lehké implementace s daty </w:t>
      </w:r>
      <w:proofErr w:type="spellStart"/>
      <w:r w:rsidR="00716942">
        <w:t>MySQL</w:t>
      </w:r>
      <w:proofErr w:type="spellEnd"/>
      <w:r w:rsidR="00716942">
        <w:t>.</w:t>
      </w:r>
    </w:p>
    <w:p w14:paraId="7A70F9D5" w14:textId="51E277A3" w:rsidR="00716942" w:rsidRDefault="00716942" w:rsidP="008427EF">
      <w:r>
        <w:t>Ve webovské aplikaci jsem se rozhodl udělat 3 stránky:</w:t>
      </w:r>
    </w:p>
    <w:p w14:paraId="78147E14" w14:textId="7A14933A" w:rsidR="00716942" w:rsidRDefault="00716942" w:rsidP="00716942">
      <w:pPr>
        <w:numPr>
          <w:ilvl w:val="0"/>
          <w:numId w:val="49"/>
        </w:numPr>
      </w:pPr>
      <w:r>
        <w:t>První stránka webovské aplikace zobrazuje data všech zaznamenaných SPZ, čas a datum</w:t>
      </w:r>
      <w:r w:rsidR="000C1C3B">
        <w:t>,</w:t>
      </w:r>
      <w:r>
        <w:t xml:space="preserve"> kdy byla zaznamenána a majitele auta v</w:t>
      </w:r>
      <w:r w:rsidR="000C1C3B">
        <w:t> </w:t>
      </w:r>
      <w:r>
        <w:t>tabulce</w:t>
      </w:r>
      <w:r w:rsidR="000C1C3B">
        <w:t>.</w:t>
      </w:r>
    </w:p>
    <w:p w14:paraId="46B09D39" w14:textId="7FF1C6FD" w:rsidR="00F900C6" w:rsidRDefault="00716942" w:rsidP="00716942">
      <w:pPr>
        <w:numPr>
          <w:ilvl w:val="0"/>
          <w:numId w:val="49"/>
        </w:numPr>
      </w:pPr>
      <w:r>
        <w:t xml:space="preserve">Druhá stránka obsahuje formulář pro vytvoření nových vlastníků aut, který obsahuje jméno, příjmení vlastníka a SPZ jeho auta. </w:t>
      </w:r>
    </w:p>
    <w:p w14:paraId="5BDDC190" w14:textId="6D085DE8" w:rsidR="007907F4" w:rsidRDefault="00716942" w:rsidP="007907F4">
      <w:pPr>
        <w:numPr>
          <w:ilvl w:val="0"/>
          <w:numId w:val="49"/>
        </w:numPr>
      </w:pPr>
      <w:r>
        <w:t xml:space="preserve">Třetí stránka obsahuje </w:t>
      </w:r>
      <w:r w:rsidR="00FC2798">
        <w:t xml:space="preserve">jméno a příjmení </w:t>
      </w:r>
      <w:r w:rsidR="00616A59">
        <w:t xml:space="preserve">vlastníka auta s </w:t>
      </w:r>
      <w:r w:rsidR="00FC2798">
        <w:t>dan</w:t>
      </w:r>
      <w:r w:rsidR="00616A59">
        <w:t>ou</w:t>
      </w:r>
      <w:r w:rsidR="00FC2798">
        <w:t xml:space="preserve"> SPZ. </w:t>
      </w:r>
      <w:r w:rsidR="00616A59">
        <w:t>U</w:t>
      </w:r>
      <w:r w:rsidR="00FC2798">
        <w:t>živatel</w:t>
      </w:r>
      <w:r w:rsidR="00616A59">
        <w:t>i je</w:t>
      </w:r>
      <w:r w:rsidR="00FC2798">
        <w:t xml:space="preserve"> umožněno </w:t>
      </w:r>
      <w:r w:rsidR="007907F4">
        <w:t>vlastníka z databáze smazat</w:t>
      </w:r>
      <w:r w:rsidR="00DC5BD9">
        <w:t>.</w:t>
      </w:r>
    </w:p>
    <w:p w14:paraId="6B0DB89D" w14:textId="6FA5B424" w:rsidR="007907F4" w:rsidRDefault="007907F4" w:rsidP="007907F4">
      <w:r>
        <w:t>Kromě dat na webové stránce jsou i data posílána na uživatelský email pokaždé, kdy je SPZ detekována. Email je poslán v jazyce Python, pomocí SMTP serveru a protokolu SSL.</w:t>
      </w:r>
    </w:p>
    <w:p w14:paraId="48241018" w14:textId="3E9F575A" w:rsidR="00D04AE6" w:rsidRDefault="000B40C6" w:rsidP="000F5ED1">
      <w:pPr>
        <w:pStyle w:val="Nadpis1"/>
      </w:pPr>
      <w:bookmarkStart w:id="8" w:name="_Toc61163454"/>
      <w:bookmarkStart w:id="9" w:name="_Toc61164846"/>
      <w:bookmarkStart w:id="10" w:name="_Toc61253236"/>
      <w:r>
        <w:lastRenderedPageBreak/>
        <w:t>Vy</w:t>
      </w:r>
      <w:r w:rsidR="001B6F92">
        <w:t>užité technologie</w:t>
      </w:r>
      <w:bookmarkEnd w:id="8"/>
      <w:bookmarkEnd w:id="9"/>
      <w:bookmarkEnd w:id="10"/>
    </w:p>
    <w:p w14:paraId="01196631" w14:textId="0282296F" w:rsidR="00F900C6" w:rsidRPr="00F900C6" w:rsidRDefault="00FE122F" w:rsidP="00F900C6">
      <w:pPr>
        <w:pStyle w:val="Nadpis2"/>
      </w:pPr>
      <w:bookmarkStart w:id="11" w:name="_Toc61163455"/>
      <w:bookmarkStart w:id="12" w:name="_Toc61164847"/>
      <w:bookmarkStart w:id="13" w:name="_Toc61253237"/>
      <w:r>
        <w:t>S</w:t>
      </w:r>
      <w:r w:rsidR="00F900C6">
        <w:t>oftware</w:t>
      </w:r>
      <w:bookmarkEnd w:id="11"/>
      <w:bookmarkEnd w:id="12"/>
      <w:bookmarkEnd w:id="13"/>
    </w:p>
    <w:p w14:paraId="452595CE" w14:textId="5264E876" w:rsidR="006F27F3" w:rsidRDefault="006F27F3" w:rsidP="00F900C6">
      <w:pPr>
        <w:pStyle w:val="Nadpis3"/>
      </w:pPr>
      <w:bookmarkStart w:id="14" w:name="_Toc61163456"/>
      <w:bookmarkStart w:id="15" w:name="_Toc61164848"/>
      <w:bookmarkStart w:id="16" w:name="_Toc61253238"/>
      <w:proofErr w:type="spellStart"/>
      <w:r w:rsidRPr="006F27F3">
        <w:t>OpenCV</w:t>
      </w:r>
      <w:bookmarkEnd w:id="14"/>
      <w:bookmarkEnd w:id="15"/>
      <w:bookmarkEnd w:id="16"/>
      <w:proofErr w:type="spellEnd"/>
    </w:p>
    <w:p w14:paraId="487FE3ED" w14:textId="43F4199D" w:rsidR="0077032E" w:rsidRDefault="006F27F3" w:rsidP="009E6BAD">
      <w:pPr>
        <w:ind w:left="709"/>
      </w:pPr>
      <w:r>
        <w:t xml:space="preserve">Pomocí open source knihovny </w:t>
      </w:r>
      <w:proofErr w:type="spellStart"/>
      <w:r>
        <w:t>OpenCV</w:t>
      </w:r>
      <w:proofErr w:type="spellEnd"/>
      <w:r>
        <w:t xml:space="preserve"> bylo umožněno zrychlení používání strojového vnímání. </w:t>
      </w:r>
      <w:proofErr w:type="spellStart"/>
      <w:r>
        <w:t>OpenCV</w:t>
      </w:r>
      <w:proofErr w:type="spellEnd"/>
      <w:r w:rsidR="00071ACD">
        <w:t>.</w:t>
      </w:r>
      <w:r w:rsidR="00071ACD" w:rsidRPr="00071ACD">
        <w:t xml:space="preserve"> Knihovna má více než 2 500 optimalizovaných algoritmů, které zahrnují ucelenou sadu klasických i nejmodernějších algoritmů počítačového vidění a strojového učení. Tyto algoritmy lze použít k detekci a rozpoznávání tváří, identifikaci objektů, klasifikaci lidské činnosti ve videích, sledování pohybů kamer</w:t>
      </w:r>
      <w:r w:rsidR="00DC5BD9">
        <w:t>,</w:t>
      </w:r>
      <w:r>
        <w:t xml:space="preserve"> díky kterého bylo možn</w:t>
      </w:r>
      <w:r w:rsidR="00094445">
        <w:t>é</w:t>
      </w:r>
      <w:r>
        <w:t xml:space="preserve"> detekovat SPZ.</w:t>
      </w:r>
      <w:r w:rsidR="00C73572">
        <w:t xml:space="preserve"> </w:t>
      </w:r>
      <w:r w:rsidR="00094445">
        <w:t xml:space="preserve">Aby byl schopen </w:t>
      </w:r>
      <w:proofErr w:type="spellStart"/>
      <w:r w:rsidR="00B17FFE">
        <w:t>T</w:t>
      </w:r>
      <w:r w:rsidR="00094445">
        <w:t>esseract</w:t>
      </w:r>
      <w:proofErr w:type="spellEnd"/>
      <w:r w:rsidR="00094445">
        <w:t xml:space="preserve"> </w:t>
      </w:r>
      <w:r w:rsidR="0077032E">
        <w:t xml:space="preserve">OCR </w:t>
      </w:r>
      <w:r w:rsidR="00094445">
        <w:t>SPZ přečíst,</w:t>
      </w:r>
      <w:r w:rsidR="0077032E">
        <w:t xml:space="preserve"> musela knihovna</w:t>
      </w:r>
      <w:r w:rsidR="00094445">
        <w:t xml:space="preserve"> </w:t>
      </w:r>
      <w:proofErr w:type="spellStart"/>
      <w:r w:rsidR="00094445">
        <w:t>OpenCV</w:t>
      </w:r>
      <w:proofErr w:type="spellEnd"/>
      <w:r w:rsidR="00094445">
        <w:t xml:space="preserve"> </w:t>
      </w:r>
      <w:r w:rsidR="0077032E">
        <w:t>zajistit zpracování videa a obrázku.</w:t>
      </w:r>
    </w:p>
    <w:p w14:paraId="046667E0" w14:textId="1E555C72" w:rsidR="00094445" w:rsidRDefault="00771BEB" w:rsidP="00F900C6">
      <w:pPr>
        <w:pStyle w:val="Nadpis3"/>
      </w:pPr>
      <w:bookmarkStart w:id="17" w:name="_Toc61163457"/>
      <w:bookmarkStart w:id="18" w:name="_Toc61164849"/>
      <w:bookmarkStart w:id="19" w:name="_Toc61253239"/>
      <w:r>
        <w:t>YOLOv4</w:t>
      </w:r>
      <w:bookmarkEnd w:id="17"/>
      <w:bookmarkEnd w:id="18"/>
      <w:bookmarkEnd w:id="19"/>
    </w:p>
    <w:p w14:paraId="5D37B0DE" w14:textId="4BB6952B" w:rsidR="0077032E" w:rsidRDefault="007A3445" w:rsidP="009E6BAD">
      <w:pPr>
        <w:ind w:left="720"/>
      </w:pPr>
      <w:r>
        <w:t xml:space="preserve">Algoritmus </w:t>
      </w:r>
      <w:r w:rsidR="00771BEB">
        <w:t>YOLOv4</w:t>
      </w:r>
      <w:r>
        <w:t xml:space="preserve"> </w:t>
      </w:r>
      <w:r w:rsidR="00363643">
        <w:t>je založen na CNN (</w:t>
      </w:r>
      <w:proofErr w:type="spellStart"/>
      <w:r w:rsidR="00363643" w:rsidRPr="00363643">
        <w:t>Convolutional</w:t>
      </w:r>
      <w:proofErr w:type="spellEnd"/>
      <w:r w:rsidR="00363643" w:rsidRPr="00363643">
        <w:t xml:space="preserve"> </w:t>
      </w:r>
      <w:proofErr w:type="spellStart"/>
      <w:r w:rsidR="00363643" w:rsidRPr="00363643">
        <w:t>Neural</w:t>
      </w:r>
      <w:proofErr w:type="spellEnd"/>
      <w:r w:rsidR="00363643" w:rsidRPr="00363643">
        <w:t xml:space="preserve"> Network</w:t>
      </w:r>
      <w:r w:rsidR="00363643">
        <w:t>). Z</w:t>
      </w:r>
      <w:r>
        <w:t>ajišťuje detekci a rozpoznávání objektů v reálném čase.</w:t>
      </w:r>
      <w:r w:rsidR="00363643" w:rsidRPr="00363643">
        <w:t xml:space="preserve"> Systém rozpoznávání v reálném čase rozpozná z obrázku více objektů a také vytvoří ohraničující rámeček kolem objektu</w:t>
      </w:r>
      <w:r w:rsidR="00363643">
        <w:t>.</w:t>
      </w:r>
      <w:r w:rsidR="00C73572">
        <w:t xml:space="preserve"> </w:t>
      </w:r>
      <w:proofErr w:type="spellStart"/>
      <w:r w:rsidR="00C73572">
        <w:t>Yolo</w:t>
      </w:r>
      <w:proofErr w:type="spellEnd"/>
      <w:r w:rsidR="00C73572">
        <w:t xml:space="preserve"> je založeno na jediné neurální síti (CNN). CNN rozdělí obrázek na oblasti a poté předpovídá hraniční pole a pravděpodobnosti pro každou oblast. Současně předpovídá více ohraničujících rámečků a pravděpodobností pro tyto třídy.</w:t>
      </w:r>
      <w:r w:rsidR="00771BEB">
        <w:t xml:space="preserve"> V programu </w:t>
      </w:r>
      <w:r w:rsidR="00363643">
        <w:t xml:space="preserve">model YOLOv4 </w:t>
      </w:r>
      <w:r w:rsidR="0077032E">
        <w:t>p</w:t>
      </w:r>
      <w:r w:rsidR="006D7B83">
        <w:t>o</w:t>
      </w:r>
      <w:r w:rsidR="0077032E">
        <w:t>užívá</w:t>
      </w:r>
      <w:r w:rsidR="00363643">
        <w:t xml:space="preserve"> </w:t>
      </w:r>
      <w:proofErr w:type="spellStart"/>
      <w:r w:rsidR="00363643">
        <w:t>TensorFlow</w:t>
      </w:r>
      <w:proofErr w:type="spellEnd"/>
      <w:r w:rsidR="00363643">
        <w:t>.</w:t>
      </w:r>
    </w:p>
    <w:p w14:paraId="193662A4" w14:textId="679B711A" w:rsidR="007A3445" w:rsidRDefault="007A3445" w:rsidP="00F900C6">
      <w:pPr>
        <w:pStyle w:val="Nadpis3"/>
      </w:pPr>
      <w:bookmarkStart w:id="20" w:name="_Toc61163458"/>
      <w:bookmarkStart w:id="21" w:name="_Toc61164850"/>
      <w:bookmarkStart w:id="22" w:name="_Toc61253240"/>
      <w:proofErr w:type="spellStart"/>
      <w:r>
        <w:t>Tesseract</w:t>
      </w:r>
      <w:proofErr w:type="spellEnd"/>
      <w:r>
        <w:t xml:space="preserve"> OCR</w:t>
      </w:r>
      <w:bookmarkEnd w:id="20"/>
      <w:bookmarkEnd w:id="21"/>
      <w:bookmarkEnd w:id="22"/>
    </w:p>
    <w:p w14:paraId="6EE0543E" w14:textId="3BC3DA0D" w:rsidR="007A3445" w:rsidRDefault="0061725B" w:rsidP="00F900C6">
      <w:pPr>
        <w:ind w:left="709"/>
      </w:pPr>
      <w:r>
        <w:t>Pro čtení SPZ byl nezbytný s</w:t>
      </w:r>
      <w:r w:rsidR="007A3445">
        <w:t>oftware</w:t>
      </w:r>
      <w:r>
        <w:t xml:space="preserve"> </w:t>
      </w:r>
      <w:proofErr w:type="spellStart"/>
      <w:r>
        <w:t>Tesseract</w:t>
      </w:r>
      <w:proofErr w:type="spellEnd"/>
      <w:r>
        <w:t xml:space="preserve"> OCR</w:t>
      </w:r>
      <w:r w:rsidR="0077032E">
        <w:t xml:space="preserve"> (</w:t>
      </w:r>
      <w:proofErr w:type="spellStart"/>
      <w:r w:rsidR="0077032E">
        <w:t>Optical</w:t>
      </w:r>
      <w:proofErr w:type="spellEnd"/>
      <w:r w:rsidR="0077032E">
        <w:t xml:space="preserve"> </w:t>
      </w:r>
      <w:proofErr w:type="spellStart"/>
      <w:r w:rsidR="0077032E">
        <w:t>Character</w:t>
      </w:r>
      <w:proofErr w:type="spellEnd"/>
      <w:r w:rsidR="0077032E">
        <w:t xml:space="preserve"> </w:t>
      </w:r>
      <w:proofErr w:type="spellStart"/>
      <w:r w:rsidR="0077032E">
        <w:t>Recognition</w:t>
      </w:r>
      <w:proofErr w:type="spellEnd"/>
      <w:r w:rsidR="0077032E">
        <w:t>)</w:t>
      </w:r>
      <w:r>
        <w:t>, který dokáže</w:t>
      </w:r>
      <w:r w:rsidR="007A3445">
        <w:t xml:space="preserve"> </w:t>
      </w:r>
      <w:r>
        <w:t>rozpoznávat</w:t>
      </w:r>
      <w:r w:rsidR="007A3445">
        <w:t xml:space="preserve"> znak</w:t>
      </w:r>
      <w:r>
        <w:t>y</w:t>
      </w:r>
      <w:r w:rsidR="007A3445">
        <w:t xml:space="preserve"> z obrázku.</w:t>
      </w:r>
      <w:r>
        <w:t xml:space="preserve"> Proto</w:t>
      </w:r>
      <w:r w:rsidR="009E6BAD">
        <w:t>,</w:t>
      </w:r>
      <w:r>
        <w:t xml:space="preserve"> aby </w:t>
      </w:r>
      <w:proofErr w:type="spellStart"/>
      <w:r w:rsidR="00C77670">
        <w:t>Tesseract</w:t>
      </w:r>
      <w:proofErr w:type="spellEnd"/>
      <w:r w:rsidR="00C77670">
        <w:t xml:space="preserve"> OCR </w:t>
      </w:r>
      <w:r>
        <w:t>dobře konvertoval SPZ na text</w:t>
      </w:r>
      <w:r w:rsidR="009E6BAD">
        <w:t>,</w:t>
      </w:r>
      <w:r>
        <w:t xml:space="preserve"> musí být v dobré kvalitě,</w:t>
      </w:r>
      <w:r w:rsidR="00E56E00">
        <w:t xml:space="preserve"> </w:t>
      </w:r>
      <w:r>
        <w:t>zvětšený a musí být opravena jakákoli rotace nebo zkosení</w:t>
      </w:r>
      <w:r w:rsidR="00E56E00">
        <w:t>.</w:t>
      </w:r>
    </w:p>
    <w:p w14:paraId="72D50DDF" w14:textId="77777777" w:rsidR="0077032E" w:rsidRDefault="0077032E" w:rsidP="00D04AE6"/>
    <w:p w14:paraId="26370167" w14:textId="3AF38EE4" w:rsidR="00E56E00" w:rsidRPr="00E56E00" w:rsidRDefault="00E56E00" w:rsidP="00F900C6">
      <w:pPr>
        <w:pStyle w:val="Nadpis3"/>
      </w:pPr>
      <w:bookmarkStart w:id="23" w:name="_Toc61163459"/>
      <w:bookmarkStart w:id="24" w:name="_Toc61164851"/>
      <w:bookmarkStart w:id="25" w:name="_Toc61253241"/>
      <w:r w:rsidRPr="00E56E00">
        <w:lastRenderedPageBreak/>
        <w:t>Python</w:t>
      </w:r>
      <w:bookmarkEnd w:id="23"/>
      <w:bookmarkEnd w:id="24"/>
      <w:bookmarkEnd w:id="25"/>
    </w:p>
    <w:p w14:paraId="62B2C4C7" w14:textId="070CD1F7" w:rsidR="007169F8" w:rsidRPr="00E56E00" w:rsidRDefault="00E56E00" w:rsidP="00F900C6">
      <w:pPr>
        <w:ind w:left="709"/>
      </w:pPr>
      <w:r>
        <w:t>Program pro umožnění čtení SPZ je napsaný v jazyce Python</w:t>
      </w:r>
      <w:r w:rsidR="001811C5">
        <w:t xml:space="preserve"> verze 3.6</w:t>
      </w:r>
      <w:r>
        <w:t xml:space="preserve">. </w:t>
      </w:r>
      <w:r w:rsidR="00F173C1">
        <w:t>Pro ukládání</w:t>
      </w:r>
      <w:r w:rsidR="00791B55">
        <w:t xml:space="preserve"> </w:t>
      </w:r>
      <w:r w:rsidR="00F173C1">
        <w:t>dat do</w:t>
      </w:r>
      <w:r w:rsidR="006D1CD7">
        <w:t xml:space="preserve"> databáze </w:t>
      </w:r>
      <w:proofErr w:type="spellStart"/>
      <w:r w:rsidR="006D1CD7">
        <w:t>MySQL</w:t>
      </w:r>
      <w:proofErr w:type="spellEnd"/>
      <w:r w:rsidR="006D1CD7">
        <w:t xml:space="preserve"> je </w:t>
      </w:r>
      <w:r w:rsidR="00F173C1">
        <w:t>použit</w:t>
      </w:r>
      <w:r>
        <w:t xml:space="preserve"> </w:t>
      </w:r>
      <w:proofErr w:type="spellStart"/>
      <w:r>
        <w:t>mysqlconnector</w:t>
      </w:r>
      <w:proofErr w:type="spellEnd"/>
      <w:r w:rsidR="009E6BAD">
        <w:t>,</w:t>
      </w:r>
      <w:r>
        <w:t xml:space="preserve"> </w:t>
      </w:r>
      <w:r w:rsidR="00F173C1">
        <w:t xml:space="preserve">který umožnil komunikaci mezi programovacím jazykem Python a databází </w:t>
      </w:r>
      <w:proofErr w:type="spellStart"/>
      <w:r w:rsidR="00F173C1">
        <w:t>MySQL</w:t>
      </w:r>
      <w:proofErr w:type="spellEnd"/>
      <w:r w:rsidR="00F173C1">
        <w:t>. Ř</w:t>
      </w:r>
      <w:r>
        <w:t xml:space="preserve">ešení posílání dat emailem </w:t>
      </w:r>
      <w:r w:rsidR="00F173C1">
        <w:t xml:space="preserve">je řešeno </w:t>
      </w:r>
      <w:r>
        <w:t>pomocí SMTP serveru a protokolu SSL.</w:t>
      </w:r>
    </w:p>
    <w:p w14:paraId="217F92AC" w14:textId="4374D8F1" w:rsidR="006F27F3" w:rsidRDefault="00636C81" w:rsidP="00F900C6">
      <w:pPr>
        <w:pStyle w:val="Nadpis3"/>
      </w:pPr>
      <w:bookmarkStart w:id="26" w:name="_Toc61163460"/>
      <w:bookmarkStart w:id="27" w:name="_Toc61164852"/>
      <w:bookmarkStart w:id="28" w:name="_Toc61253242"/>
      <w:r>
        <w:t>XAMPP</w:t>
      </w:r>
      <w:bookmarkEnd w:id="26"/>
      <w:bookmarkEnd w:id="27"/>
      <w:bookmarkEnd w:id="28"/>
    </w:p>
    <w:p w14:paraId="1B573BF5" w14:textId="36855DB3" w:rsidR="0077032E" w:rsidRPr="0077032E" w:rsidRDefault="00636C81" w:rsidP="009E6BAD">
      <w:pPr>
        <w:ind w:left="709"/>
      </w:pPr>
      <w:r>
        <w:t xml:space="preserve">Pro spuštění databáze na serveru jsem použil multiplatformní softwarový balíček XAMPP, díky kterému bylo možné vytvořit lokální server. Balíček obsahuje serverovou aplikaci </w:t>
      </w:r>
      <w:proofErr w:type="spellStart"/>
      <w:r>
        <w:t>Apache</w:t>
      </w:r>
      <w:proofErr w:type="spellEnd"/>
      <w:r>
        <w:t xml:space="preserve"> a databázi </w:t>
      </w:r>
      <w:proofErr w:type="spellStart"/>
      <w:r>
        <w:t>MySQL</w:t>
      </w:r>
      <w:proofErr w:type="spellEnd"/>
      <w:r>
        <w:t>, do které jsem data ukládal.</w:t>
      </w:r>
    </w:p>
    <w:p w14:paraId="09181FF2" w14:textId="2002E5F9" w:rsidR="00636C81" w:rsidRPr="00DF560F" w:rsidRDefault="00636C81" w:rsidP="00F900C6">
      <w:pPr>
        <w:pStyle w:val="Nadpis3"/>
      </w:pPr>
      <w:bookmarkStart w:id="29" w:name="_Toc61163461"/>
      <w:bookmarkStart w:id="30" w:name="_Toc61164853"/>
      <w:bookmarkStart w:id="31" w:name="_Toc61253243"/>
      <w:proofErr w:type="spellStart"/>
      <w:r w:rsidRPr="00DF560F">
        <w:t>Django</w:t>
      </w:r>
      <w:bookmarkEnd w:id="29"/>
      <w:bookmarkEnd w:id="30"/>
      <w:bookmarkEnd w:id="31"/>
      <w:proofErr w:type="spellEnd"/>
    </w:p>
    <w:p w14:paraId="6CC8AC63" w14:textId="35CF02F5" w:rsidR="00DF560F" w:rsidRDefault="00636C81" w:rsidP="009E6BAD">
      <w:pPr>
        <w:ind w:left="709"/>
      </w:pPr>
      <w:r>
        <w:t xml:space="preserve">Pro vytvoření webové stránky jsem se rozhodl použít webový aplikační framework </w:t>
      </w:r>
      <w:proofErr w:type="spellStart"/>
      <w:r w:rsidR="00CB1B17">
        <w:t>Django</w:t>
      </w:r>
      <w:proofErr w:type="spellEnd"/>
      <w:r>
        <w:t xml:space="preserve">. </w:t>
      </w:r>
      <w:proofErr w:type="spellStart"/>
      <w:r>
        <w:t>Django</w:t>
      </w:r>
      <w:proofErr w:type="spellEnd"/>
      <w:r>
        <w:t xml:space="preserve"> jsem se rozhodl použít z důvodu </w:t>
      </w:r>
      <w:r w:rsidR="00DF560F">
        <w:t>lehkého a rychlého vývoje webové stránky a jednoduchosti získávání dat z </w:t>
      </w:r>
      <w:proofErr w:type="spellStart"/>
      <w:r w:rsidR="00DF560F">
        <w:t>MySQL</w:t>
      </w:r>
      <w:proofErr w:type="spellEnd"/>
      <w:r w:rsidR="00DF560F">
        <w:t xml:space="preserve"> databáze</w:t>
      </w:r>
      <w:r w:rsidR="00F7375B">
        <w:t>.</w:t>
      </w:r>
    </w:p>
    <w:p w14:paraId="7AC426FB" w14:textId="1BDBF784" w:rsidR="00DF560F" w:rsidRPr="00771BEB" w:rsidRDefault="00DF560F" w:rsidP="00F900C6">
      <w:pPr>
        <w:pStyle w:val="Nadpis3"/>
      </w:pPr>
      <w:bookmarkStart w:id="32" w:name="_Toc61163462"/>
      <w:bookmarkStart w:id="33" w:name="_Toc61164854"/>
      <w:bookmarkStart w:id="34" w:name="_Toc61253244"/>
      <w:proofErr w:type="spellStart"/>
      <w:r w:rsidRPr="00771BEB">
        <w:t>TensorFlow</w:t>
      </w:r>
      <w:bookmarkEnd w:id="32"/>
      <w:bookmarkEnd w:id="33"/>
      <w:bookmarkEnd w:id="34"/>
      <w:proofErr w:type="spellEnd"/>
    </w:p>
    <w:p w14:paraId="199575B4" w14:textId="2DCEFA4E" w:rsidR="00BD0E6F" w:rsidRDefault="00DF560F" w:rsidP="00F7375B">
      <w:pPr>
        <w:ind w:left="709"/>
      </w:pPr>
      <w:proofErr w:type="spellStart"/>
      <w:r>
        <w:t>TensorFlow</w:t>
      </w:r>
      <w:proofErr w:type="spellEnd"/>
      <w:r>
        <w:t xml:space="preserve"> je softwarová knihovna určená pro strojové učení, </w:t>
      </w:r>
      <w:r w:rsidR="00771BEB">
        <w:t xml:space="preserve">má vysoký výkon a </w:t>
      </w:r>
      <w:r>
        <w:t>běží na více procesorech a GPU</w:t>
      </w:r>
      <w:r w:rsidR="0077032E">
        <w:t>.</w:t>
      </w:r>
    </w:p>
    <w:p w14:paraId="655224C3" w14:textId="07B17C42" w:rsidR="00A5397A" w:rsidRPr="00A5397A" w:rsidRDefault="00A5397A" w:rsidP="00511196">
      <w:pPr>
        <w:pStyle w:val="Nadpis2"/>
      </w:pPr>
      <w:bookmarkStart w:id="35" w:name="_Toc61163464"/>
      <w:bookmarkStart w:id="36" w:name="_Toc61164856"/>
      <w:bookmarkStart w:id="37" w:name="_Toc61253245"/>
      <w:r>
        <w:t>HARDWARE</w:t>
      </w:r>
      <w:bookmarkEnd w:id="35"/>
      <w:bookmarkEnd w:id="36"/>
      <w:bookmarkEnd w:id="37"/>
    </w:p>
    <w:p w14:paraId="1BC54F55" w14:textId="2ADA6035" w:rsidR="00BD0E6F" w:rsidRDefault="00BD0E6F" w:rsidP="00A5397A">
      <w:pPr>
        <w:ind w:left="709"/>
      </w:pPr>
      <w:r>
        <w:t xml:space="preserve">Jako nahrávací zařízení pro detekci jsem prozatím použil mobilní telefon, do kterého jsem stáhl aplikaci IP </w:t>
      </w:r>
      <w:proofErr w:type="spellStart"/>
      <w:r>
        <w:t>Webcam</w:t>
      </w:r>
      <w:proofErr w:type="spellEnd"/>
      <w:r>
        <w:t>, která mi umožnila bez problém</w:t>
      </w:r>
      <w:r w:rsidR="004704E9">
        <w:t>ů</w:t>
      </w:r>
      <w:r>
        <w:t xml:space="preserve"> stream</w:t>
      </w:r>
      <w:r w:rsidR="00F900C6">
        <w:t xml:space="preserve"> </w:t>
      </w:r>
      <w:r>
        <w:t>vide</w:t>
      </w:r>
      <w:r w:rsidR="00F900C6">
        <w:t xml:space="preserve">a </w:t>
      </w:r>
      <w:r>
        <w:t xml:space="preserve">v síti </w:t>
      </w:r>
      <w:proofErr w:type="spellStart"/>
      <w:r>
        <w:t>WiFi</w:t>
      </w:r>
      <w:proofErr w:type="spellEnd"/>
      <w:r>
        <w:t>.</w:t>
      </w:r>
    </w:p>
    <w:p w14:paraId="71DDAD4F" w14:textId="7078B2F7" w:rsidR="00D04AE6" w:rsidRDefault="00D04AE6" w:rsidP="000F5ED1">
      <w:pPr>
        <w:pStyle w:val="Nadpis1"/>
      </w:pPr>
      <w:bookmarkStart w:id="38" w:name="_Toc61163466"/>
      <w:bookmarkStart w:id="39" w:name="_Toc61164858"/>
      <w:bookmarkStart w:id="40" w:name="_Toc61253246"/>
      <w:r w:rsidRPr="00802D4F">
        <w:lastRenderedPageBreak/>
        <w:t>Způsoby řešení a použité postupy</w:t>
      </w:r>
      <w:bookmarkEnd w:id="38"/>
      <w:bookmarkEnd w:id="39"/>
      <w:bookmarkEnd w:id="40"/>
    </w:p>
    <w:p w14:paraId="4B808457" w14:textId="7CEDE693" w:rsidR="00505C2C" w:rsidRPr="00505C2C" w:rsidRDefault="00505C2C" w:rsidP="00505C2C">
      <w:pPr>
        <w:pStyle w:val="Nadpis2"/>
      </w:pPr>
      <w:bookmarkStart w:id="41" w:name="_Toc61163467"/>
      <w:bookmarkStart w:id="42" w:name="_Toc61164859"/>
      <w:bookmarkStart w:id="43" w:name="_Toc61253247"/>
      <w:r>
        <w:t>Program pro rozpoznání SPZ</w:t>
      </w:r>
      <w:bookmarkEnd w:id="41"/>
      <w:bookmarkEnd w:id="42"/>
      <w:bookmarkEnd w:id="43"/>
    </w:p>
    <w:p w14:paraId="08F1A532" w14:textId="43E755AD" w:rsidR="0098598C" w:rsidRPr="00A5397A" w:rsidRDefault="0098598C" w:rsidP="006B0826">
      <w:pPr>
        <w:pStyle w:val="Nadpis5"/>
        <w:numPr>
          <w:ilvl w:val="0"/>
          <w:numId w:val="49"/>
        </w:numPr>
        <w:rPr>
          <w:b/>
          <w:bCs/>
        </w:rPr>
      </w:pPr>
      <w:bookmarkStart w:id="44" w:name="_Toc61163468"/>
      <w:bookmarkStart w:id="45" w:name="_Toc61164860"/>
      <w:r w:rsidRPr="00A5397A">
        <w:t>První krok rozpoznání je převzetí souřadnic YOLOv4 pro oříznutí SPZ a přidání 5 pixelů na každé straně.</w:t>
      </w:r>
      <w:bookmarkEnd w:id="44"/>
      <w:bookmarkEnd w:id="45"/>
    </w:p>
    <w:p w14:paraId="0AB23E42" w14:textId="5D449FD1" w:rsidR="00BE2B4D" w:rsidRPr="00F7375B" w:rsidRDefault="00F7375B" w:rsidP="00F7375B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r w:rsidRPr="00F7375B">
        <w:rPr>
          <w:rFonts w:ascii="Consolas" w:hAnsi="Consolas"/>
          <w:color w:val="333333"/>
          <w:sz w:val="21"/>
          <w:szCs w:val="21"/>
        </w:rPr>
        <w:t>box </w:t>
      </w:r>
      <w:r w:rsidRPr="00F7375B">
        <w:rPr>
          <w:rFonts w:ascii="Consolas" w:hAnsi="Consolas"/>
          <w:color w:val="859900"/>
          <w:sz w:val="21"/>
          <w:szCs w:val="21"/>
        </w:rPr>
        <w:t>=</w:t>
      </w:r>
      <w:r w:rsidRPr="00F7375B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F7375B">
        <w:rPr>
          <w:rFonts w:ascii="Consolas" w:hAnsi="Consolas"/>
          <w:color w:val="333333"/>
          <w:sz w:val="21"/>
          <w:szCs w:val="21"/>
        </w:rPr>
        <w:t>img</w:t>
      </w:r>
      <w:proofErr w:type="spellEnd"/>
      <w:r w:rsidRPr="00F7375B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F7375B">
        <w:rPr>
          <w:rFonts w:ascii="Consolas" w:hAnsi="Consolas"/>
          <w:color w:val="859900"/>
          <w:sz w:val="21"/>
          <w:szCs w:val="21"/>
        </w:rPr>
        <w:t>int</w:t>
      </w:r>
      <w:proofErr w:type="spellEnd"/>
      <w:r w:rsidRPr="00F7375B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F7375B">
        <w:rPr>
          <w:rFonts w:ascii="Consolas" w:hAnsi="Consolas"/>
          <w:color w:val="333333"/>
          <w:sz w:val="21"/>
          <w:szCs w:val="21"/>
        </w:rPr>
        <w:t>ymin</w:t>
      </w:r>
      <w:proofErr w:type="spellEnd"/>
      <w:r w:rsidRPr="00F7375B">
        <w:rPr>
          <w:rFonts w:ascii="Consolas" w:hAnsi="Consolas"/>
          <w:color w:val="333333"/>
          <w:sz w:val="21"/>
          <w:szCs w:val="21"/>
        </w:rPr>
        <w:t>)</w:t>
      </w:r>
      <w:r w:rsidRPr="00F7375B">
        <w:rPr>
          <w:rFonts w:ascii="Consolas" w:hAnsi="Consolas"/>
          <w:color w:val="859900"/>
          <w:sz w:val="21"/>
          <w:szCs w:val="21"/>
        </w:rPr>
        <w:t>-</w:t>
      </w:r>
      <w:r w:rsidRPr="00F7375B">
        <w:rPr>
          <w:rFonts w:ascii="Consolas" w:hAnsi="Consolas"/>
          <w:color w:val="D33682"/>
          <w:sz w:val="21"/>
          <w:szCs w:val="21"/>
        </w:rPr>
        <w:t>5</w:t>
      </w:r>
      <w:r w:rsidRPr="00F7375B">
        <w:rPr>
          <w:rFonts w:ascii="Consolas" w:hAnsi="Consolas"/>
          <w:color w:val="333333"/>
          <w:sz w:val="21"/>
          <w:szCs w:val="21"/>
        </w:rPr>
        <w:t>:</w:t>
      </w:r>
      <w:r w:rsidRPr="00F7375B">
        <w:rPr>
          <w:rFonts w:ascii="Consolas" w:hAnsi="Consolas"/>
          <w:color w:val="859900"/>
          <w:sz w:val="21"/>
          <w:szCs w:val="21"/>
        </w:rPr>
        <w:t>int</w:t>
      </w:r>
      <w:r w:rsidRPr="00F7375B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F7375B">
        <w:rPr>
          <w:rFonts w:ascii="Consolas" w:hAnsi="Consolas"/>
          <w:color w:val="333333"/>
          <w:sz w:val="21"/>
          <w:szCs w:val="21"/>
        </w:rPr>
        <w:t>ymax</w:t>
      </w:r>
      <w:proofErr w:type="spellEnd"/>
      <w:r w:rsidRPr="00F7375B">
        <w:rPr>
          <w:rFonts w:ascii="Consolas" w:hAnsi="Consolas"/>
          <w:color w:val="333333"/>
          <w:sz w:val="21"/>
          <w:szCs w:val="21"/>
        </w:rPr>
        <w:t>)</w:t>
      </w:r>
      <w:r w:rsidRPr="00F7375B">
        <w:rPr>
          <w:rFonts w:ascii="Consolas" w:hAnsi="Consolas"/>
          <w:color w:val="859900"/>
          <w:sz w:val="21"/>
          <w:szCs w:val="21"/>
        </w:rPr>
        <w:t>+</w:t>
      </w:r>
      <w:r w:rsidRPr="00F7375B">
        <w:rPr>
          <w:rFonts w:ascii="Consolas" w:hAnsi="Consolas"/>
          <w:color w:val="D33682"/>
          <w:sz w:val="21"/>
          <w:szCs w:val="21"/>
        </w:rPr>
        <w:t>5</w:t>
      </w:r>
      <w:r w:rsidRPr="00F7375B">
        <w:rPr>
          <w:rFonts w:ascii="Consolas" w:hAnsi="Consolas"/>
          <w:color w:val="333333"/>
          <w:sz w:val="21"/>
          <w:szCs w:val="21"/>
        </w:rPr>
        <w:t>, </w:t>
      </w:r>
      <w:proofErr w:type="spellStart"/>
      <w:r w:rsidRPr="00F7375B">
        <w:rPr>
          <w:rFonts w:ascii="Consolas" w:hAnsi="Consolas"/>
          <w:color w:val="859900"/>
          <w:sz w:val="21"/>
          <w:szCs w:val="21"/>
        </w:rPr>
        <w:t>int</w:t>
      </w:r>
      <w:proofErr w:type="spellEnd"/>
      <w:r w:rsidRPr="00F7375B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F7375B">
        <w:rPr>
          <w:rFonts w:ascii="Consolas" w:hAnsi="Consolas"/>
          <w:color w:val="333333"/>
          <w:sz w:val="21"/>
          <w:szCs w:val="21"/>
        </w:rPr>
        <w:t>xmin</w:t>
      </w:r>
      <w:proofErr w:type="spellEnd"/>
      <w:r w:rsidRPr="00F7375B">
        <w:rPr>
          <w:rFonts w:ascii="Consolas" w:hAnsi="Consolas"/>
          <w:color w:val="333333"/>
          <w:sz w:val="21"/>
          <w:szCs w:val="21"/>
        </w:rPr>
        <w:t>)</w:t>
      </w:r>
      <w:r w:rsidRPr="00F7375B">
        <w:rPr>
          <w:rFonts w:ascii="Consolas" w:hAnsi="Consolas"/>
          <w:color w:val="859900"/>
          <w:sz w:val="21"/>
          <w:szCs w:val="21"/>
        </w:rPr>
        <w:t>-</w:t>
      </w:r>
      <w:r w:rsidRPr="00F7375B">
        <w:rPr>
          <w:rFonts w:ascii="Consolas" w:hAnsi="Consolas"/>
          <w:color w:val="D33682"/>
          <w:sz w:val="21"/>
          <w:szCs w:val="21"/>
        </w:rPr>
        <w:t>5</w:t>
      </w:r>
      <w:r w:rsidRPr="00F7375B">
        <w:rPr>
          <w:rFonts w:ascii="Consolas" w:hAnsi="Consolas"/>
          <w:color w:val="333333"/>
          <w:sz w:val="21"/>
          <w:szCs w:val="21"/>
        </w:rPr>
        <w:t>:</w:t>
      </w:r>
      <w:r w:rsidRPr="00F7375B">
        <w:rPr>
          <w:rFonts w:ascii="Consolas" w:hAnsi="Consolas"/>
          <w:color w:val="859900"/>
          <w:sz w:val="21"/>
          <w:szCs w:val="21"/>
        </w:rPr>
        <w:t>int</w:t>
      </w:r>
      <w:r w:rsidRPr="00F7375B">
        <w:rPr>
          <w:rFonts w:ascii="Consolas" w:hAnsi="Consolas"/>
          <w:color w:val="333333"/>
          <w:sz w:val="21"/>
          <w:szCs w:val="21"/>
        </w:rPr>
        <w:t>(</w:t>
      </w:r>
      <w:proofErr w:type="spellStart"/>
      <w:r w:rsidRPr="00F7375B">
        <w:rPr>
          <w:rFonts w:ascii="Consolas" w:hAnsi="Consolas"/>
          <w:color w:val="333333"/>
          <w:sz w:val="21"/>
          <w:szCs w:val="21"/>
        </w:rPr>
        <w:t>xmax</w:t>
      </w:r>
      <w:proofErr w:type="spellEnd"/>
      <w:r w:rsidRPr="00F7375B">
        <w:rPr>
          <w:rFonts w:ascii="Consolas" w:hAnsi="Consolas"/>
          <w:color w:val="333333"/>
          <w:sz w:val="21"/>
          <w:szCs w:val="21"/>
        </w:rPr>
        <w:t>)</w:t>
      </w:r>
      <w:r w:rsidRPr="00F7375B">
        <w:rPr>
          <w:rFonts w:ascii="Consolas" w:hAnsi="Consolas"/>
          <w:color w:val="859900"/>
          <w:sz w:val="21"/>
          <w:szCs w:val="21"/>
        </w:rPr>
        <w:t>+</w:t>
      </w:r>
      <w:r w:rsidRPr="00F7375B">
        <w:rPr>
          <w:rFonts w:ascii="Consolas" w:hAnsi="Consolas"/>
          <w:color w:val="D33682"/>
          <w:sz w:val="21"/>
          <w:szCs w:val="21"/>
        </w:rPr>
        <w:t>5</w:t>
      </w:r>
      <w:r w:rsidRPr="00F7375B">
        <w:rPr>
          <w:rFonts w:ascii="Consolas" w:hAnsi="Consolas"/>
          <w:color w:val="333333"/>
          <w:sz w:val="21"/>
          <w:szCs w:val="21"/>
        </w:rPr>
        <w:t>]</w:t>
      </w:r>
    </w:p>
    <w:p w14:paraId="0C5F0177" w14:textId="297E8C9D" w:rsidR="003F3860" w:rsidRPr="00BB7A8B" w:rsidRDefault="0098598C" w:rsidP="0095601E">
      <w:pPr>
        <w:pStyle w:val="Nadpis5"/>
        <w:numPr>
          <w:ilvl w:val="0"/>
          <w:numId w:val="49"/>
        </w:numPr>
      </w:pPr>
      <w:bookmarkStart w:id="46" w:name="_Toc61163469"/>
      <w:bookmarkStart w:id="47" w:name="_Toc61164861"/>
      <w:r w:rsidRPr="00A5397A">
        <w:t xml:space="preserve">Pro zlepšení </w:t>
      </w:r>
      <w:r w:rsidRPr="00BB7A8B">
        <w:t>čtení</w:t>
      </w:r>
      <w:r w:rsidRPr="00A5397A">
        <w:t xml:space="preserve"> obrázku</w:t>
      </w:r>
      <w:r w:rsidR="009B5AFA" w:rsidRPr="00A5397A">
        <w:t xml:space="preserve"> zvětšíme SPZ </w:t>
      </w:r>
      <w:r w:rsidRPr="00A5397A">
        <w:t>o trojnásobek</w:t>
      </w:r>
      <w:r w:rsidR="006D7B83" w:rsidRPr="00A5397A">
        <w:t xml:space="preserve"> pomocí funkce </w:t>
      </w:r>
      <w:r w:rsidR="006D7B83" w:rsidRPr="00157F5B">
        <w:rPr>
          <w:i/>
          <w:iCs/>
        </w:rPr>
        <w:t>cv2.resize()</w:t>
      </w:r>
      <w:r w:rsidR="003F3860" w:rsidRPr="00157F5B">
        <w:rPr>
          <w:i/>
          <w:iCs/>
        </w:rPr>
        <w:t>.</w:t>
      </w:r>
      <w:bookmarkEnd w:id="46"/>
      <w:bookmarkEnd w:id="47"/>
    </w:p>
    <w:p w14:paraId="0FD501C2" w14:textId="77777777" w:rsidR="00F7375B" w:rsidRPr="00F7375B" w:rsidRDefault="00F7375B" w:rsidP="00F7375B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bookmarkStart w:id="48" w:name="_Toc61163470"/>
      <w:bookmarkStart w:id="49" w:name="_Toc61164862"/>
      <w:r w:rsidRPr="00F7375B">
        <w:rPr>
          <w:rFonts w:ascii="Consolas" w:hAnsi="Consolas"/>
          <w:color w:val="333333"/>
          <w:sz w:val="21"/>
          <w:szCs w:val="21"/>
        </w:rPr>
        <w:t>gray </w:t>
      </w:r>
      <w:r w:rsidRPr="00F7375B">
        <w:rPr>
          <w:rFonts w:ascii="Consolas" w:hAnsi="Consolas"/>
          <w:color w:val="859900"/>
          <w:sz w:val="21"/>
          <w:szCs w:val="21"/>
        </w:rPr>
        <w:t>=</w:t>
      </w:r>
      <w:r w:rsidRPr="00F7375B">
        <w:rPr>
          <w:rFonts w:ascii="Consolas" w:hAnsi="Consolas"/>
          <w:color w:val="333333"/>
          <w:sz w:val="21"/>
          <w:szCs w:val="21"/>
        </w:rPr>
        <w:t> cv2.resize(gray, </w:t>
      </w:r>
      <w:r w:rsidRPr="00F7375B">
        <w:rPr>
          <w:rFonts w:ascii="Consolas" w:hAnsi="Consolas"/>
          <w:color w:val="B58900"/>
          <w:sz w:val="21"/>
          <w:szCs w:val="21"/>
        </w:rPr>
        <w:t>None</w:t>
      </w:r>
      <w:r w:rsidRPr="00F7375B">
        <w:rPr>
          <w:rFonts w:ascii="Consolas" w:hAnsi="Consolas"/>
          <w:color w:val="333333"/>
          <w:sz w:val="21"/>
          <w:szCs w:val="21"/>
        </w:rPr>
        <w:t>, fx </w:t>
      </w:r>
      <w:r w:rsidRPr="00F7375B">
        <w:rPr>
          <w:rFonts w:ascii="Consolas" w:hAnsi="Consolas"/>
          <w:color w:val="859900"/>
          <w:sz w:val="21"/>
          <w:szCs w:val="21"/>
        </w:rPr>
        <w:t>=</w:t>
      </w:r>
      <w:r w:rsidRPr="00F7375B">
        <w:rPr>
          <w:rFonts w:ascii="Consolas" w:hAnsi="Consolas"/>
          <w:color w:val="333333"/>
          <w:sz w:val="21"/>
          <w:szCs w:val="21"/>
        </w:rPr>
        <w:t> </w:t>
      </w:r>
      <w:r w:rsidRPr="00F7375B">
        <w:rPr>
          <w:rFonts w:ascii="Consolas" w:hAnsi="Consolas"/>
          <w:color w:val="D33682"/>
          <w:sz w:val="21"/>
          <w:szCs w:val="21"/>
        </w:rPr>
        <w:t>3</w:t>
      </w:r>
      <w:r w:rsidRPr="00F7375B">
        <w:rPr>
          <w:rFonts w:ascii="Consolas" w:hAnsi="Consolas"/>
          <w:color w:val="333333"/>
          <w:sz w:val="21"/>
          <w:szCs w:val="21"/>
        </w:rPr>
        <w:t>, fy </w:t>
      </w:r>
      <w:r w:rsidRPr="00F7375B">
        <w:rPr>
          <w:rFonts w:ascii="Consolas" w:hAnsi="Consolas"/>
          <w:color w:val="859900"/>
          <w:sz w:val="21"/>
          <w:szCs w:val="21"/>
        </w:rPr>
        <w:t>=</w:t>
      </w:r>
      <w:r w:rsidRPr="00F7375B">
        <w:rPr>
          <w:rFonts w:ascii="Consolas" w:hAnsi="Consolas"/>
          <w:color w:val="333333"/>
          <w:sz w:val="21"/>
          <w:szCs w:val="21"/>
        </w:rPr>
        <w:t> </w:t>
      </w:r>
      <w:r w:rsidRPr="00F7375B">
        <w:rPr>
          <w:rFonts w:ascii="Consolas" w:hAnsi="Consolas"/>
          <w:color w:val="D33682"/>
          <w:sz w:val="21"/>
          <w:szCs w:val="21"/>
        </w:rPr>
        <w:t>3</w:t>
      </w:r>
      <w:r w:rsidRPr="00F7375B">
        <w:rPr>
          <w:rFonts w:ascii="Consolas" w:hAnsi="Consolas"/>
          <w:color w:val="333333"/>
          <w:sz w:val="21"/>
          <w:szCs w:val="21"/>
        </w:rPr>
        <w:t>, interpolation </w:t>
      </w:r>
      <w:r w:rsidRPr="00F7375B">
        <w:rPr>
          <w:rFonts w:ascii="Consolas" w:hAnsi="Consolas"/>
          <w:color w:val="859900"/>
          <w:sz w:val="21"/>
          <w:szCs w:val="21"/>
        </w:rPr>
        <w:t>=</w:t>
      </w:r>
      <w:r w:rsidRPr="00F7375B">
        <w:rPr>
          <w:rFonts w:ascii="Consolas" w:hAnsi="Consolas"/>
          <w:color w:val="333333"/>
          <w:sz w:val="21"/>
          <w:szCs w:val="21"/>
        </w:rPr>
        <w:t> cv2.</w:t>
      </w:r>
      <w:r w:rsidRPr="00F7375B">
        <w:rPr>
          <w:rFonts w:ascii="Consolas" w:hAnsi="Consolas"/>
          <w:color w:val="CB4B16"/>
          <w:sz w:val="21"/>
          <w:szCs w:val="21"/>
        </w:rPr>
        <w:t>INTER_CUBIC</w:t>
      </w:r>
      <w:r w:rsidRPr="00F7375B">
        <w:rPr>
          <w:rFonts w:ascii="Consolas" w:hAnsi="Consolas"/>
          <w:color w:val="333333"/>
          <w:sz w:val="21"/>
          <w:szCs w:val="21"/>
        </w:rPr>
        <w:t>)</w:t>
      </w:r>
    </w:p>
    <w:p w14:paraId="5E859DE9" w14:textId="3ACBB99E" w:rsidR="0098598C" w:rsidRPr="00BB7A8B" w:rsidRDefault="0098598C" w:rsidP="00BB7A8B">
      <w:pPr>
        <w:pStyle w:val="Nadpis5"/>
        <w:numPr>
          <w:ilvl w:val="0"/>
          <w:numId w:val="49"/>
        </w:numPr>
      </w:pPr>
      <w:r w:rsidRPr="00A5397A">
        <w:t>Přidáme obrázku stupně šedi</w:t>
      </w:r>
      <w:r w:rsidR="002614D7" w:rsidRPr="00A5397A">
        <w:t xml:space="preserve"> a použijeme pro vyhlazení Gaussov</w:t>
      </w:r>
      <w:r w:rsidR="00960DE3" w:rsidRPr="00A5397A">
        <w:t>o</w:t>
      </w:r>
      <w:r w:rsidR="002614D7" w:rsidRPr="00A5397A">
        <w:t xml:space="preserve"> rozostření.</w:t>
      </w:r>
      <w:bookmarkEnd w:id="48"/>
      <w:bookmarkEnd w:id="49"/>
    </w:p>
    <w:p w14:paraId="6137D864" w14:textId="6DCC0F9D" w:rsidR="004704E9" w:rsidRDefault="004704E9" w:rsidP="004704E9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proofErr w:type="spellStart"/>
      <w:r w:rsidRPr="004704E9">
        <w:rPr>
          <w:rFonts w:ascii="Consolas" w:hAnsi="Consolas"/>
          <w:color w:val="333333"/>
          <w:sz w:val="21"/>
          <w:szCs w:val="21"/>
        </w:rPr>
        <w:t>gray</w:t>
      </w:r>
      <w:proofErr w:type="spellEnd"/>
      <w:r w:rsidRPr="004704E9">
        <w:rPr>
          <w:rFonts w:ascii="Consolas" w:hAnsi="Consolas"/>
          <w:color w:val="333333"/>
          <w:sz w:val="21"/>
          <w:szCs w:val="21"/>
        </w:rPr>
        <w:t> </w:t>
      </w:r>
      <w:r w:rsidRPr="004704E9">
        <w:rPr>
          <w:rFonts w:ascii="Consolas" w:hAnsi="Consolas"/>
          <w:color w:val="859900"/>
          <w:sz w:val="21"/>
          <w:szCs w:val="21"/>
        </w:rPr>
        <w:t>=</w:t>
      </w:r>
      <w:r w:rsidRPr="004704E9">
        <w:rPr>
          <w:rFonts w:ascii="Consolas" w:hAnsi="Consolas"/>
          <w:color w:val="333333"/>
          <w:sz w:val="21"/>
          <w:szCs w:val="21"/>
        </w:rPr>
        <w:t> cv2.cvtColor(box, cv2.</w:t>
      </w:r>
      <w:r w:rsidRPr="004704E9">
        <w:rPr>
          <w:rFonts w:ascii="Consolas" w:hAnsi="Consolas"/>
          <w:color w:val="CB4B16"/>
          <w:sz w:val="21"/>
          <w:szCs w:val="21"/>
        </w:rPr>
        <w:t>COLOR_RGB2GRAY</w:t>
      </w:r>
      <w:r w:rsidRPr="004704E9">
        <w:rPr>
          <w:rFonts w:ascii="Consolas" w:hAnsi="Consolas"/>
          <w:color w:val="333333"/>
          <w:sz w:val="21"/>
          <w:szCs w:val="21"/>
        </w:rPr>
        <w:t>)</w:t>
      </w:r>
    </w:p>
    <w:p w14:paraId="487FD992" w14:textId="3A70A6B5" w:rsidR="008D146B" w:rsidRPr="004704E9" w:rsidRDefault="008D146B" w:rsidP="004704E9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blur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cv2.GaussianBlur(</w:t>
      </w:r>
      <w:proofErr w:type="spellStart"/>
      <w:r>
        <w:rPr>
          <w:rFonts w:ascii="Consolas" w:hAnsi="Consolas"/>
          <w:color w:val="333333"/>
          <w:sz w:val="21"/>
          <w:szCs w:val="21"/>
        </w:rPr>
        <w:t>gray</w:t>
      </w:r>
      <w:proofErr w:type="spellEnd"/>
      <w:r>
        <w:rPr>
          <w:rFonts w:ascii="Consolas" w:hAnsi="Consolas"/>
          <w:color w:val="333333"/>
          <w:sz w:val="21"/>
          <w:szCs w:val="21"/>
        </w:rPr>
        <w:t>, (5,5), 0)</w:t>
      </w:r>
    </w:p>
    <w:p w14:paraId="3E439D72" w14:textId="5F6BA7EE" w:rsidR="002614D7" w:rsidRDefault="0098598C" w:rsidP="002614D7">
      <w:pPr>
        <w:ind w:firstLine="709"/>
      </w:pPr>
      <w:r>
        <w:fldChar w:fldCharType="begin"/>
      </w:r>
      <w:r>
        <w:instrText xml:space="preserve"> INCLUDEPICTURE "https://github.com/theAIGuysCode/yolov4-custom-functions/raw/master/data/helpers/gray.png" \* MERGEFORMATINET </w:instrText>
      </w:r>
      <w:r>
        <w:fldChar w:fldCharType="separate"/>
      </w:r>
      <w:r w:rsidR="001C6EA0">
        <w:fldChar w:fldCharType="begin"/>
      </w:r>
      <w:r w:rsidR="001C6EA0">
        <w:instrText xml:space="preserve"> INCLUDEPICTURE  "https://github.com/theAIGuysCode/yolov4-custom-functions/raw/master/data/helpers/gray.png" \* MERGEFORMATINET </w:instrText>
      </w:r>
      <w:r w:rsidR="001C6EA0">
        <w:fldChar w:fldCharType="separate"/>
      </w:r>
      <w:r w:rsidR="00F87B1D">
        <w:fldChar w:fldCharType="begin"/>
      </w:r>
      <w:r w:rsidR="00F87B1D">
        <w:instrText xml:space="preserve"> INCLUDEPICTURE  "https://github.com/theAIGuysCode/yolov4-custom-functions/raw/master/data/helpers/gray.png" \* MERGEFORMATINET </w:instrText>
      </w:r>
      <w:r w:rsidR="00F87B1D">
        <w:fldChar w:fldCharType="separate"/>
      </w:r>
      <w:r w:rsidR="00197756">
        <w:fldChar w:fldCharType="begin"/>
      </w:r>
      <w:r w:rsidR="00197756">
        <w:instrText xml:space="preserve"> INCLUDEPICTURE  "https://github.com/theAIGuysCode/yolov4-custom-functions/raw/master/data/helpers/gray.png" \* MERGEFORMATINET </w:instrText>
      </w:r>
      <w:r w:rsidR="00197756">
        <w:fldChar w:fldCharType="separate"/>
      </w:r>
      <w:r w:rsidR="00880016">
        <w:fldChar w:fldCharType="begin"/>
      </w:r>
      <w:r w:rsidR="00880016">
        <w:instrText xml:space="preserve"> INCLUDEPICTURE  "https://github.com/theAIGuysCode/yolov4-custom-functions/raw/master/data/helpers/gray.png" \* MERGEFORMATINET </w:instrText>
      </w:r>
      <w:r w:rsidR="00880016">
        <w:fldChar w:fldCharType="separate"/>
      </w:r>
      <w:r w:rsidR="00C03124">
        <w:fldChar w:fldCharType="begin"/>
      </w:r>
      <w:r w:rsidR="00C03124">
        <w:instrText xml:space="preserve"> INCLUDEPICTURE  "https://github.com/theAIGuysCode/yolov4-custom-functions/raw/master/data/helpers/gray.png" \* MERGEFORMATINET </w:instrText>
      </w:r>
      <w:r w:rsidR="00C03124">
        <w:fldChar w:fldCharType="separate"/>
      </w:r>
      <w:r w:rsidR="007D79F9">
        <w:fldChar w:fldCharType="begin"/>
      </w:r>
      <w:r w:rsidR="007D79F9">
        <w:instrText xml:space="preserve"> INCLUDEPICTURE  "https://github.com/theAIGuysCode/yolov4-custom-functions/raw/master/data/helpers/gray.png" \* MERGEFORMATINET </w:instrText>
      </w:r>
      <w:r w:rsidR="007D79F9">
        <w:fldChar w:fldCharType="separate"/>
      </w:r>
      <w:r w:rsidR="00192C68">
        <w:fldChar w:fldCharType="begin"/>
      </w:r>
      <w:r w:rsidR="00192C68">
        <w:instrText xml:space="preserve"> INCLUDEPICTURE  "https://github.com/theAIGuysCode/yolov4-custom-functions/raw/master/data/helpers/gray.png" \* MERGEFORMATINET </w:instrText>
      </w:r>
      <w:r w:rsidR="00192C68">
        <w:fldChar w:fldCharType="separate"/>
      </w:r>
      <w:r w:rsidR="0065755C">
        <w:fldChar w:fldCharType="begin"/>
      </w:r>
      <w:r w:rsidR="0065755C">
        <w:instrText xml:space="preserve"> INCLUDEPICTURE  "https://github.com/theAIGuysCode/yolov4-custom-functions/raw/master/data/helpers/gray.png" \* MERGEFORMATINET </w:instrText>
      </w:r>
      <w:r w:rsidR="0065755C">
        <w:fldChar w:fldCharType="separate"/>
      </w:r>
      <w:r w:rsidR="00882616">
        <w:fldChar w:fldCharType="begin"/>
      </w:r>
      <w:r w:rsidR="00882616">
        <w:instrText xml:space="preserve"> INCLUDEPICTURE  "https://github.com/theAIGuysCode/yolov4-custom-functions/raw/master/data/helpers/gray.png" \* MERGEFORMATINET </w:instrText>
      </w:r>
      <w:r w:rsidR="00882616">
        <w:fldChar w:fldCharType="separate"/>
      </w:r>
      <w:r w:rsidR="00F77537">
        <w:fldChar w:fldCharType="begin"/>
      </w:r>
      <w:r w:rsidR="00F77537">
        <w:instrText xml:space="preserve"> INCLUDEPICTURE  "https://github.com/theAIGuysCode/yolov4-custom-functions/raw/master/data/helpers/gray.png" \* MERGEFORMATINET </w:instrText>
      </w:r>
      <w:r w:rsidR="00F77537">
        <w:fldChar w:fldCharType="separate"/>
      </w:r>
      <w:r w:rsidR="00BB7A8B">
        <w:fldChar w:fldCharType="begin"/>
      </w:r>
      <w:r w:rsidR="00BB7A8B">
        <w:instrText xml:space="preserve"> INCLUDEPICTURE  "https://github.com/theAIGuysCode/yolov4-custom-functions/raw/master/data/helpers/gray.png" \* MERGEFORMATINET </w:instrText>
      </w:r>
      <w:r w:rsidR="00BB7A8B">
        <w:fldChar w:fldCharType="separate"/>
      </w:r>
      <w:r w:rsidR="00FA1BBC">
        <w:fldChar w:fldCharType="begin"/>
      </w:r>
      <w:r w:rsidR="00FA1BBC">
        <w:instrText xml:space="preserve"> INCLUDEPICTURE  "https://github.com/theAIGuysCode/yolov4-custom-functions/raw/master/data/helpers/gray.png" \* MERGEFORMATINET </w:instrText>
      </w:r>
      <w:r w:rsidR="00FA1BBC">
        <w:fldChar w:fldCharType="separate"/>
      </w:r>
      <w:r w:rsidR="00C36174">
        <w:fldChar w:fldCharType="begin"/>
      </w:r>
      <w:r w:rsidR="00C36174">
        <w:instrText xml:space="preserve"> INCLUDEPICTURE  "https://github.com/theAIGuysCode/yolov4-custom-functions/raw/master/data/helpers/gray.png" \* MERGEFORMATINET </w:instrText>
      </w:r>
      <w:r w:rsidR="00C36174">
        <w:fldChar w:fldCharType="separate"/>
      </w:r>
      <w:r w:rsidR="002B5FE6">
        <w:fldChar w:fldCharType="begin"/>
      </w:r>
      <w:r w:rsidR="002B5FE6">
        <w:instrText xml:space="preserve"> INCLUDEPICTURE  "https://github.com/theAIGuysCode/yolov4-custom-functions/raw/master/data/helpers/gray.png" \* MERGEFORMATINET </w:instrText>
      </w:r>
      <w:r w:rsidR="002B5FE6">
        <w:fldChar w:fldCharType="separate"/>
      </w:r>
      <w:r w:rsidR="007753E4">
        <w:fldChar w:fldCharType="begin"/>
      </w:r>
      <w:r w:rsidR="007753E4">
        <w:instrText xml:space="preserve"> INCLUDEPICTURE  "https://github.com/theAIGuysCode/yolov4-custom-functions/raw/master/data/helpers/gray.png" \* MERGEFORMATINET </w:instrText>
      </w:r>
      <w:r w:rsidR="007753E4">
        <w:fldChar w:fldCharType="separate"/>
      </w:r>
      <w:r w:rsidR="004E6255">
        <w:fldChar w:fldCharType="begin"/>
      </w:r>
      <w:r w:rsidR="004E6255">
        <w:instrText xml:space="preserve"> INCLUDEPICTURE  "https://github.com/theAIGuysCode/yolov4-custom-functions/raw/master/data/helpers/gray.png" \* MERGEFORMATINET </w:instrText>
      </w:r>
      <w:r w:rsidR="004E6255">
        <w:fldChar w:fldCharType="separate"/>
      </w:r>
      <w:r w:rsidR="00BF44C8">
        <w:fldChar w:fldCharType="begin"/>
      </w:r>
      <w:r w:rsidR="00BF44C8">
        <w:instrText xml:space="preserve"> INCLUDEPICTURE  "https://github.com/theAIGuysCode/yolov4-custom-functions/raw/master/data/helpers/gray.png" \* MERGEFORMATINET </w:instrText>
      </w:r>
      <w:r w:rsidR="00BF44C8">
        <w:fldChar w:fldCharType="separate"/>
      </w:r>
      <w:r w:rsidR="00375A8D">
        <w:fldChar w:fldCharType="begin"/>
      </w:r>
      <w:r w:rsidR="00375A8D">
        <w:instrText xml:space="preserve"> INCLUDEPICTURE  "https://github.com/theAIGuysCode/yolov4-custom-functions/raw/master/data/helpers/gray.png" \* MERGEFORMATINET </w:instrText>
      </w:r>
      <w:r w:rsidR="00375A8D">
        <w:fldChar w:fldCharType="separate"/>
      </w:r>
      <w:r w:rsidR="005C0E13">
        <w:fldChar w:fldCharType="begin"/>
      </w:r>
      <w:r w:rsidR="005C0E13">
        <w:instrText xml:space="preserve"> INCLUDEPICTURE  "https://github.com/theAIGuysCode/yolov4-custom-functions/raw/master/data/helpers/gray.png" \* MERGEFORMATINET </w:instrText>
      </w:r>
      <w:r w:rsidR="005C0E13">
        <w:fldChar w:fldCharType="separate"/>
      </w:r>
      <w:r w:rsidR="00F75816">
        <w:fldChar w:fldCharType="begin"/>
      </w:r>
      <w:r w:rsidR="00F75816">
        <w:instrText xml:space="preserve"> </w:instrText>
      </w:r>
      <w:r w:rsidR="00F75816">
        <w:instrText>INCLUDEPICTURE  "https://github.com/theAIGuysCode/yolov4-custom-functions/raw/master/data/helpers/gray.png" \* MERGEFORMATINET</w:instrText>
      </w:r>
      <w:r w:rsidR="00F75816">
        <w:instrText xml:space="preserve"> </w:instrText>
      </w:r>
      <w:r w:rsidR="00F75816">
        <w:fldChar w:fldCharType="separate"/>
      </w:r>
      <w:r w:rsidR="00DB0897">
        <w:pict w14:anchorId="4A650DCC">
          <v:shape id="_x0000_i1026" type="#_x0000_t75" alt="" style="width:351.75pt;height:102.75pt">
            <v:imagedata r:id="rId11" r:href="rId12"/>
          </v:shape>
        </w:pict>
      </w:r>
      <w:r w:rsidR="00F75816">
        <w:fldChar w:fldCharType="end"/>
      </w:r>
      <w:r w:rsidR="005C0E13">
        <w:fldChar w:fldCharType="end"/>
      </w:r>
      <w:r w:rsidR="00375A8D">
        <w:fldChar w:fldCharType="end"/>
      </w:r>
      <w:r w:rsidR="00BF44C8">
        <w:fldChar w:fldCharType="end"/>
      </w:r>
      <w:r w:rsidR="004E6255">
        <w:fldChar w:fldCharType="end"/>
      </w:r>
      <w:r w:rsidR="007753E4">
        <w:fldChar w:fldCharType="end"/>
      </w:r>
      <w:r w:rsidR="002B5FE6">
        <w:fldChar w:fldCharType="end"/>
      </w:r>
      <w:r w:rsidR="00C36174">
        <w:fldChar w:fldCharType="end"/>
      </w:r>
      <w:r w:rsidR="00FA1BBC">
        <w:fldChar w:fldCharType="end"/>
      </w:r>
      <w:r w:rsidR="00BB7A8B">
        <w:fldChar w:fldCharType="end"/>
      </w:r>
      <w:r w:rsidR="00F77537">
        <w:fldChar w:fldCharType="end"/>
      </w:r>
      <w:r w:rsidR="00882616">
        <w:fldChar w:fldCharType="end"/>
      </w:r>
      <w:r w:rsidR="0065755C">
        <w:fldChar w:fldCharType="end"/>
      </w:r>
      <w:r w:rsidR="00192C68">
        <w:fldChar w:fldCharType="end"/>
      </w:r>
      <w:r w:rsidR="007D79F9">
        <w:fldChar w:fldCharType="end"/>
      </w:r>
      <w:r w:rsidR="00C03124">
        <w:fldChar w:fldCharType="end"/>
      </w:r>
      <w:r w:rsidR="00880016">
        <w:fldChar w:fldCharType="end"/>
      </w:r>
      <w:r w:rsidR="00197756">
        <w:fldChar w:fldCharType="end"/>
      </w:r>
      <w:r w:rsidR="00F87B1D">
        <w:fldChar w:fldCharType="end"/>
      </w:r>
      <w:r w:rsidR="001C6EA0">
        <w:fldChar w:fldCharType="end"/>
      </w:r>
      <w:r>
        <w:fldChar w:fldCharType="end"/>
      </w:r>
    </w:p>
    <w:p w14:paraId="3F5DB4F9" w14:textId="56A161D0" w:rsidR="002614D7" w:rsidRPr="00BB7A8B" w:rsidRDefault="00960DE3" w:rsidP="00BB7A8B">
      <w:pPr>
        <w:pStyle w:val="Nadpis5"/>
        <w:numPr>
          <w:ilvl w:val="0"/>
          <w:numId w:val="49"/>
        </w:numPr>
      </w:pPr>
      <w:bookmarkStart w:id="50" w:name="_Toc61163471"/>
      <w:bookmarkStart w:id="51" w:name="_Toc61164863"/>
      <w:r w:rsidRPr="00A5397A">
        <w:t xml:space="preserve">Pro </w:t>
      </w:r>
      <w:r w:rsidRPr="00BB7A8B">
        <w:t>rozlišení</w:t>
      </w:r>
      <w:r w:rsidRPr="00A5397A">
        <w:t xml:space="preserve"> pozadí a popředí použijeme metodu </w:t>
      </w:r>
      <w:proofErr w:type="spellStart"/>
      <w:r w:rsidRPr="00157F5B">
        <w:rPr>
          <w:i/>
          <w:iCs/>
        </w:rPr>
        <w:t>Otsu</w:t>
      </w:r>
      <w:proofErr w:type="spellEnd"/>
      <w:r w:rsidRPr="00A5397A">
        <w:t>, znaky SPZ jsou rozlišovány bílou barvou a pozadí černou.</w:t>
      </w:r>
      <w:bookmarkEnd w:id="50"/>
      <w:bookmarkEnd w:id="51"/>
    </w:p>
    <w:p w14:paraId="175019BB" w14:textId="77777777" w:rsidR="00157F5B" w:rsidRPr="00157F5B" w:rsidRDefault="00157F5B" w:rsidP="00157F5B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r w:rsidRPr="00157F5B">
        <w:rPr>
          <w:rFonts w:ascii="Consolas" w:hAnsi="Consolas"/>
          <w:color w:val="333333"/>
          <w:sz w:val="21"/>
          <w:szCs w:val="21"/>
        </w:rPr>
        <w:t>ret, thresh </w:t>
      </w:r>
      <w:r w:rsidRPr="00157F5B">
        <w:rPr>
          <w:rFonts w:ascii="Consolas" w:hAnsi="Consolas"/>
          <w:color w:val="859900"/>
          <w:sz w:val="21"/>
          <w:szCs w:val="21"/>
        </w:rPr>
        <w:t>=</w:t>
      </w:r>
      <w:r w:rsidRPr="00157F5B">
        <w:rPr>
          <w:rFonts w:ascii="Consolas" w:hAnsi="Consolas"/>
          <w:color w:val="333333"/>
          <w:sz w:val="21"/>
          <w:szCs w:val="21"/>
        </w:rPr>
        <w:t> cv2.threshold(gray, </w:t>
      </w:r>
      <w:r w:rsidRPr="00157F5B">
        <w:rPr>
          <w:rFonts w:ascii="Consolas" w:hAnsi="Consolas"/>
          <w:color w:val="D33682"/>
          <w:sz w:val="21"/>
          <w:szCs w:val="21"/>
        </w:rPr>
        <w:t>0</w:t>
      </w:r>
      <w:r w:rsidRPr="00157F5B">
        <w:rPr>
          <w:rFonts w:ascii="Consolas" w:hAnsi="Consolas"/>
          <w:color w:val="333333"/>
          <w:sz w:val="21"/>
          <w:szCs w:val="21"/>
        </w:rPr>
        <w:t>, </w:t>
      </w:r>
      <w:r w:rsidRPr="00157F5B">
        <w:rPr>
          <w:rFonts w:ascii="Consolas" w:hAnsi="Consolas"/>
          <w:color w:val="D33682"/>
          <w:sz w:val="21"/>
          <w:szCs w:val="21"/>
        </w:rPr>
        <w:t>255</w:t>
      </w:r>
      <w:r w:rsidRPr="00157F5B">
        <w:rPr>
          <w:rFonts w:ascii="Consolas" w:hAnsi="Consolas"/>
          <w:color w:val="333333"/>
          <w:sz w:val="21"/>
          <w:szCs w:val="21"/>
        </w:rPr>
        <w:t>, cv2.</w:t>
      </w:r>
      <w:r w:rsidRPr="00157F5B">
        <w:rPr>
          <w:rFonts w:ascii="Consolas" w:hAnsi="Consolas"/>
          <w:color w:val="CB4B16"/>
          <w:sz w:val="21"/>
          <w:szCs w:val="21"/>
        </w:rPr>
        <w:t>THRESH_OTSU</w:t>
      </w:r>
      <w:r w:rsidRPr="00157F5B">
        <w:rPr>
          <w:rFonts w:ascii="Consolas" w:hAnsi="Consolas"/>
          <w:color w:val="333333"/>
          <w:sz w:val="21"/>
          <w:szCs w:val="21"/>
        </w:rPr>
        <w:t> </w:t>
      </w:r>
      <w:r w:rsidRPr="00157F5B">
        <w:rPr>
          <w:rFonts w:ascii="Consolas" w:hAnsi="Consolas"/>
          <w:color w:val="859900"/>
          <w:sz w:val="21"/>
          <w:szCs w:val="21"/>
        </w:rPr>
        <w:t>|</w:t>
      </w:r>
      <w:r w:rsidRPr="00157F5B">
        <w:rPr>
          <w:rFonts w:ascii="Consolas" w:hAnsi="Consolas"/>
          <w:color w:val="333333"/>
          <w:sz w:val="21"/>
          <w:szCs w:val="21"/>
        </w:rPr>
        <w:t> cv2.</w:t>
      </w:r>
      <w:r w:rsidRPr="00157F5B">
        <w:rPr>
          <w:rFonts w:ascii="Consolas" w:hAnsi="Consolas"/>
          <w:color w:val="CB4B16"/>
          <w:sz w:val="21"/>
          <w:szCs w:val="21"/>
        </w:rPr>
        <w:t>THRESH_BINARY_INV</w:t>
      </w:r>
      <w:r w:rsidRPr="00157F5B">
        <w:rPr>
          <w:rFonts w:ascii="Consolas" w:hAnsi="Consolas"/>
          <w:color w:val="333333"/>
          <w:sz w:val="21"/>
          <w:szCs w:val="21"/>
        </w:rPr>
        <w:t>)</w:t>
      </w:r>
    </w:p>
    <w:p w14:paraId="5FEA16C0" w14:textId="22977C28" w:rsidR="002614D7" w:rsidRDefault="002614D7" w:rsidP="002614D7">
      <w:pPr>
        <w:ind w:firstLine="709"/>
      </w:pPr>
      <w:r>
        <w:fldChar w:fldCharType="begin"/>
      </w:r>
      <w:r>
        <w:instrText xml:space="preserve"> INCLUDEPICTURE "https://github.com/theAIGuysCode/yolov4-custom-functions/raw/master/data/helpers/threshold.png" \* MERGEFORMATINET </w:instrText>
      </w:r>
      <w:r>
        <w:fldChar w:fldCharType="separate"/>
      </w:r>
      <w:r w:rsidR="001C6EA0">
        <w:fldChar w:fldCharType="begin"/>
      </w:r>
      <w:r w:rsidR="001C6EA0">
        <w:instrText xml:space="preserve"> INCLUDEPICTURE  "https://github.com/theAIGuysCode/yolov4-custom-functions/raw/master/data/helpers/threshold.png" \* MERGEFORMATINET </w:instrText>
      </w:r>
      <w:r w:rsidR="001C6EA0">
        <w:fldChar w:fldCharType="separate"/>
      </w:r>
      <w:r w:rsidR="00F87B1D">
        <w:fldChar w:fldCharType="begin"/>
      </w:r>
      <w:r w:rsidR="00F87B1D">
        <w:instrText xml:space="preserve"> INCLUDEPICTURE  "https://github.com/theAIGuysCode/yolov4-custom-functions/raw/master/data/helpers/threshold.png" \* MERGEFORMATINET </w:instrText>
      </w:r>
      <w:r w:rsidR="00F87B1D">
        <w:fldChar w:fldCharType="separate"/>
      </w:r>
      <w:r w:rsidR="00197756">
        <w:fldChar w:fldCharType="begin"/>
      </w:r>
      <w:r w:rsidR="00197756">
        <w:instrText xml:space="preserve"> INCLUDEPICTURE  "https://github.com/theAIGuysCode/yolov4-custom-functions/raw/master/data/helpers/threshold.png" \* MERGEFORMATINET </w:instrText>
      </w:r>
      <w:r w:rsidR="00197756">
        <w:fldChar w:fldCharType="separate"/>
      </w:r>
      <w:r w:rsidR="00880016">
        <w:fldChar w:fldCharType="begin"/>
      </w:r>
      <w:r w:rsidR="00880016">
        <w:instrText xml:space="preserve"> INCLUDEPICTURE  "https://github.com/theAIGuysCode/yolov4-custom-functions/raw/master/data/helpers/threshold.png" \* MERGEFORMATINET </w:instrText>
      </w:r>
      <w:r w:rsidR="00880016">
        <w:fldChar w:fldCharType="separate"/>
      </w:r>
      <w:r w:rsidR="00C03124">
        <w:fldChar w:fldCharType="begin"/>
      </w:r>
      <w:r w:rsidR="00C03124">
        <w:instrText xml:space="preserve"> INCLUDEPICTURE  "https://github.com/theAIGuysCode/yolov4-custom-functions/raw/master/data/helpers/threshold.png" \* MERGEFORMATINET </w:instrText>
      </w:r>
      <w:r w:rsidR="00C03124">
        <w:fldChar w:fldCharType="separate"/>
      </w:r>
      <w:r w:rsidR="007D79F9">
        <w:fldChar w:fldCharType="begin"/>
      </w:r>
      <w:r w:rsidR="007D79F9">
        <w:instrText xml:space="preserve"> INCLUDEPICTURE  "https://github.com/theAIGuysCode/yolov4-custom-functions/raw/master/data/helpers/threshold.png" \* MERGEFORMATINET </w:instrText>
      </w:r>
      <w:r w:rsidR="007D79F9">
        <w:fldChar w:fldCharType="separate"/>
      </w:r>
      <w:r w:rsidR="00192C68">
        <w:fldChar w:fldCharType="begin"/>
      </w:r>
      <w:r w:rsidR="00192C68">
        <w:instrText xml:space="preserve"> INCLUDEPICTURE  "https://github.com/theAIGuysCode/yolov4-custom-functions/raw/master/data/helpers/threshold.png" \* MERGEFORMATINET </w:instrText>
      </w:r>
      <w:r w:rsidR="00192C68">
        <w:fldChar w:fldCharType="separate"/>
      </w:r>
      <w:r w:rsidR="0065755C">
        <w:fldChar w:fldCharType="begin"/>
      </w:r>
      <w:r w:rsidR="0065755C">
        <w:instrText xml:space="preserve"> INCLUDEPICTURE  "https://github.com/theAIGuysCode/yolov4-custom-functions/raw/master/data/helpers/threshold.png" \* MERGEFORMATINET </w:instrText>
      </w:r>
      <w:r w:rsidR="0065755C">
        <w:fldChar w:fldCharType="separate"/>
      </w:r>
      <w:r w:rsidR="00882616">
        <w:fldChar w:fldCharType="begin"/>
      </w:r>
      <w:r w:rsidR="00882616">
        <w:instrText xml:space="preserve"> INCLUDEPICTURE  "https://github.com/theAIGuysCode/yolov4-custom-functions/raw/master/data/helpers/threshold.png" \* MERGEFORMATINET </w:instrText>
      </w:r>
      <w:r w:rsidR="00882616">
        <w:fldChar w:fldCharType="separate"/>
      </w:r>
      <w:r w:rsidR="00F77537">
        <w:fldChar w:fldCharType="begin"/>
      </w:r>
      <w:r w:rsidR="00F77537">
        <w:instrText xml:space="preserve"> INCLUDEPICTURE  "https://github.com/theAIGuysCode/yolov4-custom-functions/raw/master/data/helpers/threshold.png" \* MERGEFORMATINET </w:instrText>
      </w:r>
      <w:r w:rsidR="00F77537">
        <w:fldChar w:fldCharType="separate"/>
      </w:r>
      <w:r w:rsidR="00BB7A8B">
        <w:fldChar w:fldCharType="begin"/>
      </w:r>
      <w:r w:rsidR="00BB7A8B">
        <w:instrText xml:space="preserve"> INCLUDEPICTURE  "https://github.com/theAIGuysCode/yolov4-custom-functions/raw/master/data/helpers/threshold.png" \* MERGEFORMATINET </w:instrText>
      </w:r>
      <w:r w:rsidR="00BB7A8B">
        <w:fldChar w:fldCharType="separate"/>
      </w:r>
      <w:r w:rsidR="00FA1BBC">
        <w:fldChar w:fldCharType="begin"/>
      </w:r>
      <w:r w:rsidR="00FA1BBC">
        <w:instrText xml:space="preserve"> INCLUDEPICTURE  "https://github.com/theAIGuysCode/yolov4-custom-functions/raw/master/data/helpers/threshold.png" \* MERGEFORMATINET </w:instrText>
      </w:r>
      <w:r w:rsidR="00FA1BBC">
        <w:fldChar w:fldCharType="separate"/>
      </w:r>
      <w:r w:rsidR="00C36174">
        <w:fldChar w:fldCharType="begin"/>
      </w:r>
      <w:r w:rsidR="00C36174">
        <w:instrText xml:space="preserve"> INCLUDEPICTURE  "https://github.com/theAIGuysCode/yolov4-custom-functions/raw/master/data/helpers/threshold.png" \* MERGEFORMATINET </w:instrText>
      </w:r>
      <w:r w:rsidR="00C36174">
        <w:fldChar w:fldCharType="separate"/>
      </w:r>
      <w:r w:rsidR="002B5FE6">
        <w:fldChar w:fldCharType="begin"/>
      </w:r>
      <w:r w:rsidR="002B5FE6">
        <w:instrText xml:space="preserve"> INCLUDEPICTURE  "https://github.com/theAIGuysCode/yolov4-custom-functions/raw/master/data/helpers/threshold.png" \* MERGEFORMATINET </w:instrText>
      </w:r>
      <w:r w:rsidR="002B5FE6">
        <w:fldChar w:fldCharType="separate"/>
      </w:r>
      <w:r w:rsidR="007753E4">
        <w:fldChar w:fldCharType="begin"/>
      </w:r>
      <w:r w:rsidR="007753E4">
        <w:instrText xml:space="preserve"> INCLUDEPICTURE  "https://github.com/theAIGuysCode/yolov4-custom-functions/raw/master/data/helpers/threshold.png" \* MERGEFORMATINET </w:instrText>
      </w:r>
      <w:r w:rsidR="007753E4">
        <w:fldChar w:fldCharType="separate"/>
      </w:r>
      <w:r w:rsidR="004E6255">
        <w:fldChar w:fldCharType="begin"/>
      </w:r>
      <w:r w:rsidR="004E6255">
        <w:instrText xml:space="preserve"> INCLUDEPICTURE  "https://github.com/theAIGuysCode/yolov4-custom-functions/raw/master/data/helpers/threshold.png" \* MERGEFORMATINET </w:instrText>
      </w:r>
      <w:r w:rsidR="004E6255">
        <w:fldChar w:fldCharType="separate"/>
      </w:r>
      <w:r w:rsidR="00BF44C8">
        <w:fldChar w:fldCharType="begin"/>
      </w:r>
      <w:r w:rsidR="00BF44C8">
        <w:instrText xml:space="preserve"> INCLUDEPICTURE  "https://github.com/theAIGuysCode/yolov4-custom-functions/raw/master/data/helpers/threshold.png" \* MERGEFORMATINET </w:instrText>
      </w:r>
      <w:r w:rsidR="00BF44C8">
        <w:fldChar w:fldCharType="separate"/>
      </w:r>
      <w:r w:rsidR="00375A8D">
        <w:fldChar w:fldCharType="begin"/>
      </w:r>
      <w:r w:rsidR="00375A8D">
        <w:instrText xml:space="preserve"> INCLUDEPICTURE  "https://github.com/theAIGuysCode/yolov4-custom-functions/raw/master/data/helpers/threshold.png" \* MERGEFORMATINET </w:instrText>
      </w:r>
      <w:r w:rsidR="00375A8D">
        <w:fldChar w:fldCharType="separate"/>
      </w:r>
      <w:r w:rsidR="005C0E13">
        <w:fldChar w:fldCharType="begin"/>
      </w:r>
      <w:r w:rsidR="005C0E13">
        <w:instrText xml:space="preserve"> INCLUDEPICTURE  "https://github.com/theAIGuysCode/yolov4-custom-functions/raw/master/data/helpers/threshold.png" \* MERGEFORMATINET </w:instrText>
      </w:r>
      <w:r w:rsidR="005C0E13">
        <w:fldChar w:fldCharType="separate"/>
      </w:r>
      <w:r w:rsidR="00F75816">
        <w:fldChar w:fldCharType="begin"/>
      </w:r>
      <w:r w:rsidR="00F75816">
        <w:instrText xml:space="preserve"> </w:instrText>
      </w:r>
      <w:r w:rsidR="00F75816">
        <w:instrText>INCLUDEPICTURE  "https://github.com/theAIGuysCode/yolov4-custom-functions/raw/master/data/helpers/threshold.png" \* MERGEFORMATINET</w:instrText>
      </w:r>
      <w:r w:rsidR="00F75816">
        <w:instrText xml:space="preserve"> </w:instrText>
      </w:r>
      <w:r w:rsidR="00F75816">
        <w:fldChar w:fldCharType="separate"/>
      </w:r>
      <w:r w:rsidR="00DB0897">
        <w:pict w14:anchorId="5F795D06">
          <v:shape id="_x0000_i1027" type="#_x0000_t75" alt="" style="width:359.25pt;height:105pt">
            <v:imagedata r:id="rId13" r:href="rId14"/>
          </v:shape>
        </w:pict>
      </w:r>
      <w:r w:rsidR="00F75816">
        <w:fldChar w:fldCharType="end"/>
      </w:r>
      <w:r w:rsidR="005C0E13">
        <w:fldChar w:fldCharType="end"/>
      </w:r>
      <w:r w:rsidR="00375A8D">
        <w:fldChar w:fldCharType="end"/>
      </w:r>
      <w:r w:rsidR="00BF44C8">
        <w:fldChar w:fldCharType="end"/>
      </w:r>
      <w:r w:rsidR="004E6255">
        <w:fldChar w:fldCharType="end"/>
      </w:r>
      <w:r w:rsidR="007753E4">
        <w:fldChar w:fldCharType="end"/>
      </w:r>
      <w:r w:rsidR="002B5FE6">
        <w:fldChar w:fldCharType="end"/>
      </w:r>
      <w:r w:rsidR="00C36174">
        <w:fldChar w:fldCharType="end"/>
      </w:r>
      <w:r w:rsidR="00FA1BBC">
        <w:fldChar w:fldCharType="end"/>
      </w:r>
      <w:r w:rsidR="00BB7A8B">
        <w:fldChar w:fldCharType="end"/>
      </w:r>
      <w:r w:rsidR="00F77537">
        <w:fldChar w:fldCharType="end"/>
      </w:r>
      <w:r w:rsidR="00882616">
        <w:fldChar w:fldCharType="end"/>
      </w:r>
      <w:r w:rsidR="0065755C">
        <w:fldChar w:fldCharType="end"/>
      </w:r>
      <w:r w:rsidR="00192C68">
        <w:fldChar w:fldCharType="end"/>
      </w:r>
      <w:r w:rsidR="007D79F9">
        <w:fldChar w:fldCharType="end"/>
      </w:r>
      <w:r w:rsidR="00C03124">
        <w:fldChar w:fldCharType="end"/>
      </w:r>
      <w:r w:rsidR="00880016">
        <w:fldChar w:fldCharType="end"/>
      </w:r>
      <w:r w:rsidR="00197756">
        <w:fldChar w:fldCharType="end"/>
      </w:r>
      <w:r w:rsidR="00F87B1D">
        <w:fldChar w:fldCharType="end"/>
      </w:r>
      <w:r w:rsidR="001C6EA0">
        <w:fldChar w:fldCharType="end"/>
      </w:r>
      <w:r>
        <w:fldChar w:fldCharType="end"/>
      </w:r>
    </w:p>
    <w:p w14:paraId="2882D024" w14:textId="4F60B41A" w:rsidR="003F3860" w:rsidRDefault="003F3860" w:rsidP="002614D7">
      <w:pPr>
        <w:ind w:firstLine="709"/>
      </w:pPr>
    </w:p>
    <w:p w14:paraId="4BEA1D37" w14:textId="77777777" w:rsidR="009B57E7" w:rsidRDefault="009B57E7" w:rsidP="002614D7">
      <w:pPr>
        <w:ind w:firstLine="709"/>
      </w:pPr>
    </w:p>
    <w:p w14:paraId="588775ED" w14:textId="010F82D7" w:rsidR="00960DE3" w:rsidRPr="00BB7A8B" w:rsidRDefault="00B46E99" w:rsidP="00BB7A8B">
      <w:pPr>
        <w:pStyle w:val="Nadpis5"/>
        <w:numPr>
          <w:ilvl w:val="0"/>
          <w:numId w:val="49"/>
        </w:numPr>
      </w:pPr>
      <w:bookmarkStart w:id="52" w:name="_Toc61163472"/>
      <w:bookmarkStart w:id="53" w:name="_Toc61164864"/>
      <w:r w:rsidRPr="00A5397A">
        <w:lastRenderedPageBreak/>
        <w:t>Další metodou vytvoříme znaky SPZ širší pro zlepšení hledání znaků.</w:t>
      </w:r>
      <w:bookmarkEnd w:id="52"/>
      <w:bookmarkEnd w:id="53"/>
    </w:p>
    <w:p w14:paraId="22C1A27A" w14:textId="77777777" w:rsidR="00157F5B" w:rsidRPr="00157F5B" w:rsidRDefault="00157F5B" w:rsidP="00157F5B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proofErr w:type="spellStart"/>
      <w:r w:rsidRPr="00157F5B">
        <w:rPr>
          <w:rFonts w:ascii="Consolas" w:hAnsi="Consolas"/>
          <w:color w:val="333333"/>
          <w:sz w:val="21"/>
          <w:szCs w:val="21"/>
        </w:rPr>
        <w:t>rect_kern</w:t>
      </w:r>
      <w:proofErr w:type="spellEnd"/>
      <w:r w:rsidRPr="00157F5B">
        <w:rPr>
          <w:rFonts w:ascii="Consolas" w:hAnsi="Consolas"/>
          <w:color w:val="333333"/>
          <w:sz w:val="21"/>
          <w:szCs w:val="21"/>
        </w:rPr>
        <w:t> </w:t>
      </w:r>
      <w:r w:rsidRPr="00157F5B">
        <w:rPr>
          <w:rFonts w:ascii="Consolas" w:hAnsi="Consolas"/>
          <w:color w:val="859900"/>
          <w:sz w:val="21"/>
          <w:szCs w:val="21"/>
        </w:rPr>
        <w:t>=</w:t>
      </w:r>
      <w:r w:rsidRPr="00157F5B">
        <w:rPr>
          <w:rFonts w:ascii="Consolas" w:hAnsi="Consolas"/>
          <w:color w:val="333333"/>
          <w:sz w:val="21"/>
          <w:szCs w:val="21"/>
        </w:rPr>
        <w:t> cv2.getStructuringElement(cv2.</w:t>
      </w:r>
      <w:r w:rsidRPr="00157F5B">
        <w:rPr>
          <w:rFonts w:ascii="Consolas" w:hAnsi="Consolas"/>
          <w:color w:val="CB4B16"/>
          <w:sz w:val="21"/>
          <w:szCs w:val="21"/>
        </w:rPr>
        <w:t>MORPH_RECT</w:t>
      </w:r>
      <w:r w:rsidRPr="00157F5B">
        <w:rPr>
          <w:rFonts w:ascii="Consolas" w:hAnsi="Consolas"/>
          <w:color w:val="333333"/>
          <w:sz w:val="21"/>
          <w:szCs w:val="21"/>
        </w:rPr>
        <w:t>, (</w:t>
      </w:r>
      <w:r w:rsidRPr="00157F5B">
        <w:rPr>
          <w:rFonts w:ascii="Consolas" w:hAnsi="Consolas"/>
          <w:color w:val="D33682"/>
          <w:sz w:val="21"/>
          <w:szCs w:val="21"/>
        </w:rPr>
        <w:t>5</w:t>
      </w:r>
      <w:r w:rsidRPr="00157F5B">
        <w:rPr>
          <w:rFonts w:ascii="Consolas" w:hAnsi="Consolas"/>
          <w:color w:val="333333"/>
          <w:sz w:val="21"/>
          <w:szCs w:val="21"/>
        </w:rPr>
        <w:t>,</w:t>
      </w:r>
      <w:r w:rsidRPr="00157F5B">
        <w:rPr>
          <w:rFonts w:ascii="Consolas" w:hAnsi="Consolas"/>
          <w:color w:val="D33682"/>
          <w:sz w:val="21"/>
          <w:szCs w:val="21"/>
        </w:rPr>
        <w:t>5</w:t>
      </w:r>
      <w:r w:rsidRPr="00157F5B">
        <w:rPr>
          <w:rFonts w:ascii="Consolas" w:hAnsi="Consolas"/>
          <w:color w:val="333333"/>
          <w:sz w:val="21"/>
          <w:szCs w:val="21"/>
        </w:rPr>
        <w:t>))</w:t>
      </w:r>
    </w:p>
    <w:p w14:paraId="64546082" w14:textId="77777777" w:rsidR="00157F5B" w:rsidRPr="00157F5B" w:rsidRDefault="00157F5B" w:rsidP="00E1132E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bookmarkStart w:id="54" w:name="_Toc61163473"/>
      <w:bookmarkStart w:id="55" w:name="_Toc61164865"/>
      <w:proofErr w:type="spellStart"/>
      <w:r w:rsidRPr="00157F5B">
        <w:rPr>
          <w:rFonts w:ascii="Consolas" w:hAnsi="Consolas"/>
          <w:color w:val="333333"/>
          <w:sz w:val="21"/>
          <w:szCs w:val="21"/>
        </w:rPr>
        <w:t>dilation</w:t>
      </w:r>
      <w:proofErr w:type="spellEnd"/>
      <w:r w:rsidRPr="00157F5B">
        <w:rPr>
          <w:rFonts w:ascii="Consolas" w:hAnsi="Consolas"/>
          <w:color w:val="333333"/>
          <w:sz w:val="21"/>
          <w:szCs w:val="21"/>
        </w:rPr>
        <w:t> </w:t>
      </w:r>
      <w:r w:rsidRPr="00157F5B">
        <w:rPr>
          <w:rFonts w:ascii="Consolas" w:hAnsi="Consolas"/>
          <w:color w:val="859900"/>
          <w:sz w:val="21"/>
          <w:szCs w:val="21"/>
        </w:rPr>
        <w:t>=</w:t>
      </w:r>
      <w:r w:rsidRPr="00157F5B">
        <w:rPr>
          <w:rFonts w:ascii="Consolas" w:hAnsi="Consolas"/>
          <w:color w:val="333333"/>
          <w:sz w:val="21"/>
          <w:szCs w:val="21"/>
        </w:rPr>
        <w:t> cv2.dilate(</w:t>
      </w:r>
      <w:proofErr w:type="spellStart"/>
      <w:r w:rsidRPr="00157F5B">
        <w:rPr>
          <w:rFonts w:ascii="Consolas" w:hAnsi="Consolas"/>
          <w:color w:val="333333"/>
          <w:sz w:val="21"/>
          <w:szCs w:val="21"/>
        </w:rPr>
        <w:t>thresh</w:t>
      </w:r>
      <w:proofErr w:type="spellEnd"/>
      <w:r w:rsidRPr="00157F5B">
        <w:rPr>
          <w:rFonts w:ascii="Consolas" w:hAnsi="Consolas"/>
          <w:color w:val="333333"/>
          <w:sz w:val="21"/>
          <w:szCs w:val="21"/>
        </w:rPr>
        <w:t>, </w:t>
      </w:r>
      <w:proofErr w:type="spellStart"/>
      <w:r w:rsidRPr="00157F5B">
        <w:rPr>
          <w:rFonts w:ascii="Consolas" w:hAnsi="Consolas"/>
          <w:color w:val="333333"/>
          <w:sz w:val="21"/>
          <w:szCs w:val="21"/>
        </w:rPr>
        <w:t>rect_kern</w:t>
      </w:r>
      <w:proofErr w:type="spellEnd"/>
      <w:r w:rsidRPr="00157F5B">
        <w:rPr>
          <w:rFonts w:ascii="Consolas" w:hAnsi="Consolas"/>
          <w:color w:val="333333"/>
          <w:sz w:val="21"/>
          <w:szCs w:val="21"/>
        </w:rPr>
        <w:t>, </w:t>
      </w:r>
      <w:proofErr w:type="spellStart"/>
      <w:r w:rsidRPr="00157F5B">
        <w:rPr>
          <w:rFonts w:ascii="Consolas" w:hAnsi="Consolas"/>
          <w:color w:val="333333"/>
          <w:sz w:val="21"/>
          <w:szCs w:val="21"/>
        </w:rPr>
        <w:t>iterations</w:t>
      </w:r>
      <w:proofErr w:type="spellEnd"/>
      <w:r w:rsidRPr="00157F5B">
        <w:rPr>
          <w:rFonts w:ascii="Consolas" w:hAnsi="Consolas"/>
          <w:color w:val="333333"/>
          <w:sz w:val="21"/>
          <w:szCs w:val="21"/>
        </w:rPr>
        <w:t> </w:t>
      </w:r>
      <w:r w:rsidRPr="00157F5B">
        <w:rPr>
          <w:rFonts w:ascii="Consolas" w:hAnsi="Consolas"/>
          <w:color w:val="859900"/>
          <w:sz w:val="21"/>
          <w:szCs w:val="21"/>
        </w:rPr>
        <w:t>=</w:t>
      </w:r>
      <w:r w:rsidRPr="00157F5B">
        <w:rPr>
          <w:rFonts w:ascii="Consolas" w:hAnsi="Consolas"/>
          <w:color w:val="333333"/>
          <w:sz w:val="21"/>
          <w:szCs w:val="21"/>
        </w:rPr>
        <w:t> </w:t>
      </w:r>
      <w:r w:rsidRPr="00157F5B">
        <w:rPr>
          <w:rFonts w:ascii="Consolas" w:hAnsi="Consolas"/>
          <w:color w:val="D33682"/>
          <w:sz w:val="21"/>
          <w:szCs w:val="21"/>
        </w:rPr>
        <w:t>1</w:t>
      </w:r>
      <w:r w:rsidRPr="00157F5B">
        <w:rPr>
          <w:rFonts w:ascii="Consolas" w:hAnsi="Consolas"/>
          <w:color w:val="333333"/>
          <w:sz w:val="21"/>
          <w:szCs w:val="21"/>
        </w:rPr>
        <w:t>)</w:t>
      </w:r>
    </w:p>
    <w:p w14:paraId="214F5EBC" w14:textId="296413C4" w:rsidR="00B46E99" w:rsidRPr="00BB7A8B" w:rsidRDefault="00B46E99" w:rsidP="00BB7A8B">
      <w:pPr>
        <w:pStyle w:val="Nadpis5"/>
        <w:numPr>
          <w:ilvl w:val="0"/>
          <w:numId w:val="49"/>
        </w:numPr>
      </w:pPr>
      <w:r w:rsidRPr="00A5397A">
        <w:t xml:space="preserve">V dalším kroku použijeme </w:t>
      </w:r>
      <w:proofErr w:type="spellStart"/>
      <w:r w:rsidR="00157F5B">
        <w:t>O</w:t>
      </w:r>
      <w:r w:rsidRPr="00A5397A">
        <w:t>pen</w:t>
      </w:r>
      <w:r w:rsidR="00157F5B">
        <w:t>CV</w:t>
      </w:r>
      <w:proofErr w:type="spellEnd"/>
      <w:r w:rsidRPr="00A5397A">
        <w:t>, aby našlo všechny znaky SPZ a ohraničilo je a seřadilo je z leva doprava.</w:t>
      </w:r>
      <w:bookmarkEnd w:id="54"/>
      <w:bookmarkEnd w:id="55"/>
    </w:p>
    <w:p w14:paraId="3B3DB2B8" w14:textId="77777777" w:rsidR="004B6EF1" w:rsidRDefault="00157F5B" w:rsidP="004B6EF1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CB4B16"/>
          <w:sz w:val="21"/>
          <w:szCs w:val="21"/>
        </w:rPr>
      </w:pPr>
      <w:proofErr w:type="spellStart"/>
      <w:r w:rsidRPr="00157F5B">
        <w:rPr>
          <w:rFonts w:ascii="Consolas" w:hAnsi="Consolas"/>
          <w:color w:val="333333"/>
          <w:sz w:val="21"/>
          <w:szCs w:val="21"/>
        </w:rPr>
        <w:t>contours</w:t>
      </w:r>
      <w:proofErr w:type="spellEnd"/>
      <w:r w:rsidRPr="00157F5B">
        <w:rPr>
          <w:rFonts w:ascii="Consolas" w:hAnsi="Consolas"/>
          <w:color w:val="333333"/>
          <w:sz w:val="21"/>
          <w:szCs w:val="21"/>
        </w:rPr>
        <w:t>, hierarchy </w:t>
      </w:r>
      <w:r w:rsidRPr="00157F5B">
        <w:rPr>
          <w:rFonts w:ascii="Consolas" w:hAnsi="Consolas"/>
          <w:color w:val="859900"/>
          <w:sz w:val="21"/>
          <w:szCs w:val="21"/>
        </w:rPr>
        <w:t>=</w:t>
      </w:r>
      <w:r w:rsidRPr="00157F5B">
        <w:rPr>
          <w:rFonts w:ascii="Consolas" w:hAnsi="Consolas"/>
          <w:color w:val="333333"/>
          <w:sz w:val="21"/>
          <w:szCs w:val="21"/>
        </w:rPr>
        <w:t> cv2.findContours(</w:t>
      </w:r>
      <w:proofErr w:type="spellStart"/>
      <w:r w:rsidRPr="00157F5B">
        <w:rPr>
          <w:rFonts w:ascii="Consolas" w:hAnsi="Consolas"/>
          <w:color w:val="333333"/>
          <w:sz w:val="21"/>
          <w:szCs w:val="21"/>
        </w:rPr>
        <w:t>dilation</w:t>
      </w:r>
      <w:proofErr w:type="spellEnd"/>
      <w:r w:rsidRPr="00157F5B">
        <w:rPr>
          <w:rFonts w:ascii="Consolas" w:hAnsi="Consolas"/>
          <w:color w:val="333333"/>
          <w:sz w:val="21"/>
          <w:szCs w:val="21"/>
        </w:rPr>
        <w:t>, cv2.</w:t>
      </w:r>
      <w:r w:rsidRPr="00157F5B">
        <w:rPr>
          <w:rFonts w:ascii="Consolas" w:hAnsi="Consolas"/>
          <w:color w:val="CB4B16"/>
          <w:sz w:val="21"/>
          <w:szCs w:val="21"/>
        </w:rPr>
        <w:t>RETR_T</w:t>
      </w:r>
      <w:r w:rsidR="00E1132E" w:rsidRPr="00E1132E">
        <w:rPr>
          <w:rFonts w:ascii="Consolas" w:hAnsi="Consolas"/>
          <w:color w:val="CB4B16"/>
          <w:sz w:val="21"/>
          <w:szCs w:val="21"/>
        </w:rPr>
        <w:t xml:space="preserve"> REE</w:t>
      </w:r>
      <w:r w:rsidR="00E1132E" w:rsidRPr="00E1132E">
        <w:rPr>
          <w:rFonts w:ascii="Consolas" w:hAnsi="Consolas"/>
          <w:color w:val="333333"/>
          <w:sz w:val="21"/>
          <w:szCs w:val="21"/>
        </w:rPr>
        <w:t>, cv2.</w:t>
      </w:r>
      <w:r w:rsidR="00E1132E" w:rsidRPr="00E1132E">
        <w:rPr>
          <w:rFonts w:ascii="Consolas" w:hAnsi="Consolas"/>
          <w:color w:val="CB4B16"/>
          <w:sz w:val="21"/>
          <w:szCs w:val="21"/>
        </w:rPr>
        <w:t>CHAIN_APPROX_SIMPLE</w:t>
      </w:r>
    </w:p>
    <w:p w14:paraId="5A529E79" w14:textId="2E9680F8" w:rsidR="004B6EF1" w:rsidRDefault="004B6EF1" w:rsidP="004B6EF1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sor</w:t>
      </w:r>
      <w:r w:rsidRPr="004B6EF1">
        <w:rPr>
          <w:rFonts w:ascii="Consolas" w:hAnsi="Consolas"/>
          <w:color w:val="333333"/>
          <w:sz w:val="21"/>
          <w:szCs w:val="21"/>
        </w:rPr>
        <w:t>ted_contours</w:t>
      </w:r>
      <w:proofErr w:type="spellEnd"/>
      <w:r w:rsidRPr="004B6EF1">
        <w:rPr>
          <w:rFonts w:ascii="Consolas" w:hAnsi="Consolas"/>
          <w:color w:val="333333"/>
          <w:sz w:val="21"/>
          <w:szCs w:val="21"/>
        </w:rPr>
        <w:t> </w:t>
      </w:r>
      <w:r w:rsidRPr="004B6EF1">
        <w:rPr>
          <w:rFonts w:ascii="Consolas" w:hAnsi="Consolas"/>
          <w:color w:val="859900"/>
          <w:sz w:val="21"/>
          <w:szCs w:val="21"/>
        </w:rPr>
        <w:t>=</w:t>
      </w:r>
      <w:r w:rsidRPr="004B6EF1">
        <w:rPr>
          <w:rFonts w:ascii="Consolas" w:hAnsi="Consolas"/>
          <w:color w:val="333333"/>
          <w:sz w:val="21"/>
          <w:szCs w:val="21"/>
        </w:rPr>
        <w:t> </w:t>
      </w:r>
      <w:proofErr w:type="spellStart"/>
      <w:proofErr w:type="gramStart"/>
      <w:r w:rsidRPr="004B6EF1">
        <w:rPr>
          <w:rFonts w:ascii="Consolas" w:hAnsi="Consolas"/>
          <w:color w:val="268BD2"/>
          <w:sz w:val="21"/>
          <w:szCs w:val="21"/>
        </w:rPr>
        <w:t>sorted</w:t>
      </w:r>
      <w:proofErr w:type="spellEnd"/>
      <w:r w:rsidRPr="004B6EF1">
        <w:rPr>
          <w:rFonts w:ascii="Consolas" w:hAnsi="Consolas"/>
          <w:color w:val="333333"/>
          <w:sz w:val="21"/>
          <w:szCs w:val="21"/>
        </w:rPr>
        <w:t>(</w:t>
      </w:r>
      <w:proofErr w:type="spellStart"/>
      <w:proofErr w:type="gramEnd"/>
      <w:r w:rsidRPr="004B6EF1">
        <w:rPr>
          <w:rFonts w:ascii="Consolas" w:hAnsi="Consolas"/>
          <w:color w:val="333333"/>
          <w:sz w:val="21"/>
          <w:szCs w:val="21"/>
        </w:rPr>
        <w:t>contours</w:t>
      </w:r>
      <w:proofErr w:type="spellEnd"/>
      <w:r w:rsidRPr="004B6EF1">
        <w:rPr>
          <w:rFonts w:ascii="Consolas" w:hAnsi="Consolas"/>
          <w:color w:val="333333"/>
          <w:sz w:val="21"/>
          <w:szCs w:val="21"/>
        </w:rPr>
        <w:t>, </w:t>
      </w:r>
      <w:proofErr w:type="spellStart"/>
      <w:r w:rsidRPr="004B6EF1">
        <w:rPr>
          <w:rFonts w:ascii="Consolas" w:hAnsi="Consolas"/>
          <w:color w:val="333333"/>
          <w:sz w:val="21"/>
          <w:szCs w:val="21"/>
        </w:rPr>
        <w:t>key</w:t>
      </w:r>
      <w:proofErr w:type="spellEnd"/>
      <w:r w:rsidRPr="004B6EF1">
        <w:rPr>
          <w:rFonts w:ascii="Consolas" w:hAnsi="Consolas"/>
          <w:color w:val="859900"/>
          <w:sz w:val="21"/>
          <w:szCs w:val="21"/>
        </w:rPr>
        <w:t>=</w:t>
      </w:r>
      <w:r w:rsidRPr="004B6EF1">
        <w:rPr>
          <w:rFonts w:ascii="Consolas" w:hAnsi="Consolas"/>
          <w:b/>
          <w:bCs/>
          <w:color w:val="073642"/>
          <w:sz w:val="21"/>
          <w:szCs w:val="21"/>
        </w:rPr>
        <w:t>lambda</w:t>
      </w:r>
      <w:r w:rsidRPr="004B6EF1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4B6EF1">
        <w:rPr>
          <w:rFonts w:ascii="Consolas" w:hAnsi="Consolas"/>
          <w:color w:val="333333"/>
          <w:sz w:val="21"/>
          <w:szCs w:val="21"/>
        </w:rPr>
        <w:t>ctr</w:t>
      </w:r>
      <w:proofErr w:type="spellEnd"/>
      <w:r w:rsidRPr="004B6EF1">
        <w:rPr>
          <w:rFonts w:ascii="Consolas" w:hAnsi="Consolas"/>
          <w:color w:val="333333"/>
          <w:sz w:val="21"/>
          <w:szCs w:val="21"/>
        </w:rPr>
        <w:t>: </w:t>
      </w:r>
    </w:p>
    <w:p w14:paraId="4C9CAE57" w14:textId="4873DD5B" w:rsidR="004B6EF1" w:rsidRPr="004B6EF1" w:rsidRDefault="004B6EF1" w:rsidP="00644839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r w:rsidRPr="004B6EF1">
        <w:rPr>
          <w:rFonts w:ascii="Consolas" w:hAnsi="Consolas"/>
          <w:color w:val="333333"/>
          <w:sz w:val="21"/>
          <w:szCs w:val="21"/>
        </w:rPr>
        <w:t>cv2.boundingRect(</w:t>
      </w:r>
      <w:proofErr w:type="spellStart"/>
      <w:r w:rsidRPr="004B6EF1">
        <w:rPr>
          <w:rFonts w:ascii="Consolas" w:hAnsi="Consolas"/>
          <w:color w:val="333333"/>
          <w:sz w:val="21"/>
          <w:szCs w:val="21"/>
        </w:rPr>
        <w:t>ctr</w:t>
      </w:r>
      <w:proofErr w:type="spellEnd"/>
      <w:proofErr w:type="gramStart"/>
      <w:r w:rsidRPr="004B6EF1">
        <w:rPr>
          <w:rFonts w:ascii="Consolas" w:hAnsi="Consolas"/>
          <w:color w:val="333333"/>
          <w:sz w:val="21"/>
          <w:szCs w:val="21"/>
        </w:rPr>
        <w:t>)[</w:t>
      </w:r>
      <w:proofErr w:type="gramEnd"/>
      <w:r w:rsidRPr="004B6EF1">
        <w:rPr>
          <w:rFonts w:ascii="Consolas" w:hAnsi="Consolas"/>
          <w:color w:val="D33682"/>
          <w:sz w:val="21"/>
          <w:szCs w:val="21"/>
        </w:rPr>
        <w:t>0</w:t>
      </w:r>
      <w:r w:rsidRPr="004B6EF1">
        <w:rPr>
          <w:rFonts w:ascii="Consolas" w:hAnsi="Consolas"/>
          <w:color w:val="333333"/>
          <w:sz w:val="21"/>
          <w:szCs w:val="21"/>
        </w:rPr>
        <w:t>])</w:t>
      </w:r>
    </w:p>
    <w:p w14:paraId="41BCB0BB" w14:textId="6E8F86D8" w:rsidR="00B46E99" w:rsidRDefault="00B46E99" w:rsidP="00B46E99">
      <w:pPr>
        <w:ind w:left="720"/>
      </w:pPr>
      <w:r>
        <w:fldChar w:fldCharType="begin"/>
      </w:r>
      <w:r>
        <w:instrText xml:space="preserve"> INCLUDEPICTURE "https://github.com/theAIGuysCode/yolov4-custom-functions/raw/master/data/helpers/contours.png" \* MERGEFORMATINET </w:instrText>
      </w:r>
      <w:r>
        <w:fldChar w:fldCharType="separate"/>
      </w:r>
      <w:r w:rsidR="001C6EA0">
        <w:fldChar w:fldCharType="begin"/>
      </w:r>
      <w:r w:rsidR="001C6EA0">
        <w:instrText xml:space="preserve"> INCLUDEPICTURE  "https://github.com/theAIGuysCode/yolov4-custom-functions/raw/master/data/helpers/contours.png" \* MERGEFORMATINET </w:instrText>
      </w:r>
      <w:r w:rsidR="001C6EA0">
        <w:fldChar w:fldCharType="separate"/>
      </w:r>
      <w:r w:rsidR="00F87B1D">
        <w:fldChar w:fldCharType="begin"/>
      </w:r>
      <w:r w:rsidR="00F87B1D">
        <w:instrText xml:space="preserve"> INCLUDEPICTURE  "https://github.com/theAIGuysCode/yolov4-custom-functions/raw/master/data/helpers/contours.png" \* MERGEFORMATINET </w:instrText>
      </w:r>
      <w:r w:rsidR="00F87B1D">
        <w:fldChar w:fldCharType="separate"/>
      </w:r>
      <w:r w:rsidR="00197756">
        <w:fldChar w:fldCharType="begin"/>
      </w:r>
      <w:r w:rsidR="00197756">
        <w:instrText xml:space="preserve"> INCLUDEPICTURE  "https://github.com/theAIGuysCode/yolov4-custom-functions/raw/master/data/helpers/contours.png" \* MERGEFORMATINET </w:instrText>
      </w:r>
      <w:r w:rsidR="00197756">
        <w:fldChar w:fldCharType="separate"/>
      </w:r>
      <w:r w:rsidR="00880016">
        <w:fldChar w:fldCharType="begin"/>
      </w:r>
      <w:r w:rsidR="00880016">
        <w:instrText xml:space="preserve"> INCLUDEPICTURE  "https://github.com/theAIGuysCode/yolov4-custom-functions/raw/master/data/helpers/contours.png" \* MERGEFORMATINET </w:instrText>
      </w:r>
      <w:r w:rsidR="00880016">
        <w:fldChar w:fldCharType="separate"/>
      </w:r>
      <w:r w:rsidR="00C03124">
        <w:fldChar w:fldCharType="begin"/>
      </w:r>
      <w:r w:rsidR="00C03124">
        <w:instrText xml:space="preserve"> INCLUDEPICTURE  "https://github.com/theAIGuysCode/yolov4-custom-functions/raw/master/data/helpers/contours.png" \* MERGEFORMATINET </w:instrText>
      </w:r>
      <w:r w:rsidR="00C03124">
        <w:fldChar w:fldCharType="separate"/>
      </w:r>
      <w:r w:rsidR="007D79F9">
        <w:fldChar w:fldCharType="begin"/>
      </w:r>
      <w:r w:rsidR="007D79F9">
        <w:instrText xml:space="preserve"> INCLUDEPICTURE  "https://github.com/theAIGuysCode/yolov4-custom-functions/raw/master/data/helpers/contours.png" \* MERGEFORMATINET </w:instrText>
      </w:r>
      <w:r w:rsidR="007D79F9">
        <w:fldChar w:fldCharType="separate"/>
      </w:r>
      <w:r w:rsidR="00192C68">
        <w:fldChar w:fldCharType="begin"/>
      </w:r>
      <w:r w:rsidR="00192C68">
        <w:instrText xml:space="preserve"> INCLUDEPICTURE  "https://github.com/theAIGuysCode/yolov4-custom-functions/raw/master/data/helpers/contours.png" \* MERGEFORMATINET </w:instrText>
      </w:r>
      <w:r w:rsidR="00192C68">
        <w:fldChar w:fldCharType="separate"/>
      </w:r>
      <w:r w:rsidR="0065755C">
        <w:fldChar w:fldCharType="begin"/>
      </w:r>
      <w:r w:rsidR="0065755C">
        <w:instrText xml:space="preserve"> INCLUDEPICTURE  "https://github.com/theAIGuysCode/yolov4-custom-functions/raw/master/data/helpers/contours.png" \* MERGEFORMATINET </w:instrText>
      </w:r>
      <w:r w:rsidR="0065755C">
        <w:fldChar w:fldCharType="separate"/>
      </w:r>
      <w:r w:rsidR="00882616">
        <w:fldChar w:fldCharType="begin"/>
      </w:r>
      <w:r w:rsidR="00882616">
        <w:instrText xml:space="preserve"> INCLUDEPICTURE  "https://github.com/theAIGuysCode/yolov4-custom-functions/raw/master/data/helpers/contours.png" \* MERGEFORMATINET </w:instrText>
      </w:r>
      <w:r w:rsidR="00882616">
        <w:fldChar w:fldCharType="separate"/>
      </w:r>
      <w:r w:rsidR="00F77537">
        <w:fldChar w:fldCharType="begin"/>
      </w:r>
      <w:r w:rsidR="00F77537">
        <w:instrText xml:space="preserve"> INCLUDEPICTURE  "https://github.com/theAIGuysCode/yolov4-custom-functions/raw/master/data/helpers/contours.png" \* MERGEFORMATINET </w:instrText>
      </w:r>
      <w:r w:rsidR="00F77537">
        <w:fldChar w:fldCharType="separate"/>
      </w:r>
      <w:r w:rsidR="00BB7A8B">
        <w:fldChar w:fldCharType="begin"/>
      </w:r>
      <w:r w:rsidR="00BB7A8B">
        <w:instrText xml:space="preserve"> INCLUDEPICTURE  "https://github.com/theAIGuysCode/yolov4-custom-functions/raw/master/data/helpers/contours.png" \* MERGEFORMATINET </w:instrText>
      </w:r>
      <w:r w:rsidR="00BB7A8B">
        <w:fldChar w:fldCharType="separate"/>
      </w:r>
      <w:r w:rsidR="00FA1BBC">
        <w:fldChar w:fldCharType="begin"/>
      </w:r>
      <w:r w:rsidR="00FA1BBC">
        <w:instrText xml:space="preserve"> INCLUDEPICTURE  "https://github.com/theAIGuysCode/yolov4-custom-functions/raw/master/data/helpers/contours.png" \* MERGEFORMATINET </w:instrText>
      </w:r>
      <w:r w:rsidR="00FA1BBC">
        <w:fldChar w:fldCharType="separate"/>
      </w:r>
      <w:r w:rsidR="00C36174">
        <w:fldChar w:fldCharType="begin"/>
      </w:r>
      <w:r w:rsidR="00C36174">
        <w:instrText xml:space="preserve"> INCLUDEPICTURE  "https://github.com/theAIGuysCode/yolov4-custom-functions/raw/master/data/helpers/contours.png" \* MERGEFORMATINET </w:instrText>
      </w:r>
      <w:r w:rsidR="00C36174">
        <w:fldChar w:fldCharType="separate"/>
      </w:r>
      <w:r w:rsidR="002B5FE6">
        <w:fldChar w:fldCharType="begin"/>
      </w:r>
      <w:r w:rsidR="002B5FE6">
        <w:instrText xml:space="preserve"> INCLUDEPICTURE  "https://github.com/theAIGuysCode/yolov4-custom-functions/raw/master/data/helpers/contours.png" \* MERGEFORMATINET </w:instrText>
      </w:r>
      <w:r w:rsidR="002B5FE6">
        <w:fldChar w:fldCharType="separate"/>
      </w:r>
      <w:r w:rsidR="007753E4">
        <w:fldChar w:fldCharType="begin"/>
      </w:r>
      <w:r w:rsidR="007753E4">
        <w:instrText xml:space="preserve"> INCLUDEPICTURE  "https://github.com/theAIGuysCode/yolov4-custom-functions/raw/master/data/helpers/contours.png" \* MERGEFORMATINET </w:instrText>
      </w:r>
      <w:r w:rsidR="007753E4">
        <w:fldChar w:fldCharType="separate"/>
      </w:r>
      <w:r w:rsidR="004E6255">
        <w:fldChar w:fldCharType="begin"/>
      </w:r>
      <w:r w:rsidR="004E6255">
        <w:instrText xml:space="preserve"> INCLUDEPICTURE  "https://github.com/theAIGuysCode/yolov4-custom-functions/raw/master/data/helpers/contours.png" \* MERGEFORMATINET </w:instrText>
      </w:r>
      <w:r w:rsidR="004E6255">
        <w:fldChar w:fldCharType="separate"/>
      </w:r>
      <w:r w:rsidR="00BF44C8">
        <w:fldChar w:fldCharType="begin"/>
      </w:r>
      <w:r w:rsidR="00BF44C8">
        <w:instrText xml:space="preserve"> INCLUDEPICTURE  "https://github.com/theAIGuysCode/yolov4-custom-functions/raw/master/data/helpers/contours.png" \* MERGEFORMATINET </w:instrText>
      </w:r>
      <w:r w:rsidR="00BF44C8">
        <w:fldChar w:fldCharType="separate"/>
      </w:r>
      <w:r w:rsidR="00375A8D">
        <w:fldChar w:fldCharType="begin"/>
      </w:r>
      <w:r w:rsidR="00375A8D">
        <w:instrText xml:space="preserve"> INCLUDEPICTURE  "https://github.com/theAIGuysCode/yolov4-custom-functions/raw/master/data/helpers/contours.png" \* MERGEFORMATINET </w:instrText>
      </w:r>
      <w:r w:rsidR="00375A8D">
        <w:fldChar w:fldCharType="separate"/>
      </w:r>
      <w:r w:rsidR="005C0E13">
        <w:fldChar w:fldCharType="begin"/>
      </w:r>
      <w:r w:rsidR="005C0E13">
        <w:instrText xml:space="preserve"> INCLUDEPICTURE  "https://github.com/theAIGuysCode/yolov4-custom-functions/raw/master/data/helpers/contours.png" \* MERGEFORMATINET </w:instrText>
      </w:r>
      <w:r w:rsidR="005C0E13">
        <w:fldChar w:fldCharType="separate"/>
      </w:r>
      <w:r w:rsidR="00F75816">
        <w:fldChar w:fldCharType="begin"/>
      </w:r>
      <w:r w:rsidR="00F75816">
        <w:instrText xml:space="preserve"> </w:instrText>
      </w:r>
      <w:r w:rsidR="00F75816">
        <w:instrText>INCLUDEPICTURE  "https://github.com/theAIGuysCode/yolov4-custom-functions/raw/master/data/helpers/contours.png" \* MERGEFORMATINET</w:instrText>
      </w:r>
      <w:r w:rsidR="00F75816">
        <w:instrText xml:space="preserve"> </w:instrText>
      </w:r>
      <w:r w:rsidR="00F75816">
        <w:fldChar w:fldCharType="separate"/>
      </w:r>
      <w:r w:rsidR="00DB0897">
        <w:pict w14:anchorId="10959EC9">
          <v:shape id="_x0000_i1028" type="#_x0000_t75" alt="" style="width:370.5pt;height:108pt">
            <v:imagedata r:id="rId15" r:href="rId16"/>
          </v:shape>
        </w:pict>
      </w:r>
      <w:r w:rsidR="00F75816">
        <w:fldChar w:fldCharType="end"/>
      </w:r>
      <w:r w:rsidR="005C0E13">
        <w:fldChar w:fldCharType="end"/>
      </w:r>
      <w:r w:rsidR="00375A8D">
        <w:fldChar w:fldCharType="end"/>
      </w:r>
      <w:r w:rsidR="00BF44C8">
        <w:fldChar w:fldCharType="end"/>
      </w:r>
      <w:r w:rsidR="004E6255">
        <w:fldChar w:fldCharType="end"/>
      </w:r>
      <w:r w:rsidR="007753E4">
        <w:fldChar w:fldCharType="end"/>
      </w:r>
      <w:r w:rsidR="002B5FE6">
        <w:fldChar w:fldCharType="end"/>
      </w:r>
      <w:r w:rsidR="00C36174">
        <w:fldChar w:fldCharType="end"/>
      </w:r>
      <w:r w:rsidR="00FA1BBC">
        <w:fldChar w:fldCharType="end"/>
      </w:r>
      <w:r w:rsidR="00BB7A8B">
        <w:fldChar w:fldCharType="end"/>
      </w:r>
      <w:r w:rsidR="00F77537">
        <w:fldChar w:fldCharType="end"/>
      </w:r>
      <w:r w:rsidR="00882616">
        <w:fldChar w:fldCharType="end"/>
      </w:r>
      <w:r w:rsidR="0065755C">
        <w:fldChar w:fldCharType="end"/>
      </w:r>
      <w:r w:rsidR="00192C68">
        <w:fldChar w:fldCharType="end"/>
      </w:r>
      <w:r w:rsidR="007D79F9">
        <w:fldChar w:fldCharType="end"/>
      </w:r>
      <w:r w:rsidR="00C03124">
        <w:fldChar w:fldCharType="end"/>
      </w:r>
      <w:r w:rsidR="00880016">
        <w:fldChar w:fldCharType="end"/>
      </w:r>
      <w:r w:rsidR="00197756">
        <w:fldChar w:fldCharType="end"/>
      </w:r>
      <w:r w:rsidR="00F87B1D">
        <w:fldChar w:fldCharType="end"/>
      </w:r>
      <w:r w:rsidR="001C6EA0">
        <w:fldChar w:fldCharType="end"/>
      </w:r>
      <w:r>
        <w:fldChar w:fldCharType="end"/>
      </w:r>
    </w:p>
    <w:p w14:paraId="39890025" w14:textId="3D647039" w:rsidR="004A2D4F" w:rsidRPr="000C1C3B" w:rsidRDefault="00955BFC" w:rsidP="000C1C3B">
      <w:pPr>
        <w:pStyle w:val="Nadpis5"/>
        <w:numPr>
          <w:ilvl w:val="0"/>
          <w:numId w:val="49"/>
        </w:numPr>
      </w:pPr>
      <w:bookmarkStart w:id="56" w:name="_Toc61163474"/>
      <w:bookmarkStart w:id="57" w:name="_Toc61164866"/>
      <w:r w:rsidRPr="000C1C3B">
        <w:t>Ale kromě ohraničených znaků SPZ je ohraničený i znak státu, který ale nepotřebujeme, proto jej v dalším kroku vyfiltrujeme. Abychom znak odfiltrovali použijeme několik parametrů, které je třeba splnit.</w:t>
      </w:r>
      <w:r w:rsidR="004A2D4F" w:rsidRPr="000C1C3B">
        <w:t xml:space="preserve"> Tyto parametry jsou poměr výšky a šířky</w:t>
      </w:r>
      <w:r w:rsidR="002A7C83" w:rsidRPr="000C1C3B">
        <w:t>.</w:t>
      </w:r>
      <w:bookmarkEnd w:id="56"/>
      <w:bookmarkEnd w:id="57"/>
      <w:r w:rsidR="004A2D4F" w:rsidRPr="000C1C3B">
        <w:t xml:space="preserve"> </w:t>
      </w:r>
    </w:p>
    <w:p w14:paraId="34D7A6D0" w14:textId="77777777" w:rsidR="00644839" w:rsidRPr="00644839" w:rsidRDefault="00644839" w:rsidP="00644839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proofErr w:type="spellStart"/>
      <w:r w:rsidRPr="00644839">
        <w:rPr>
          <w:rFonts w:ascii="Consolas" w:hAnsi="Consolas"/>
          <w:color w:val="859900"/>
          <w:sz w:val="21"/>
          <w:szCs w:val="21"/>
        </w:rPr>
        <w:t>for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644839">
        <w:rPr>
          <w:rFonts w:ascii="Consolas" w:hAnsi="Consolas"/>
          <w:color w:val="333333"/>
          <w:sz w:val="21"/>
          <w:szCs w:val="21"/>
        </w:rPr>
        <w:t>cnt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 </w:t>
      </w:r>
      <w:r w:rsidRPr="00644839">
        <w:rPr>
          <w:rFonts w:ascii="Consolas" w:hAnsi="Consolas"/>
          <w:color w:val="859900"/>
          <w:sz w:val="21"/>
          <w:szCs w:val="21"/>
        </w:rPr>
        <w:t>in</w:t>
      </w:r>
      <w:r w:rsidRPr="00644839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644839">
        <w:rPr>
          <w:rFonts w:ascii="Consolas" w:hAnsi="Consolas"/>
          <w:color w:val="333333"/>
          <w:sz w:val="21"/>
          <w:szCs w:val="21"/>
        </w:rPr>
        <w:t>sorted_contours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:</w:t>
      </w:r>
    </w:p>
    <w:p w14:paraId="50275131" w14:textId="77777777" w:rsidR="00644839" w:rsidRPr="00644839" w:rsidRDefault="00644839" w:rsidP="00644839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r w:rsidRPr="00644839">
        <w:rPr>
          <w:rFonts w:ascii="Consolas" w:hAnsi="Consolas"/>
          <w:color w:val="333333"/>
          <w:sz w:val="21"/>
          <w:szCs w:val="21"/>
        </w:rPr>
        <w:t>        </w:t>
      </w:r>
      <w:proofErr w:type="spellStart"/>
      <w:proofErr w:type="gramStart"/>
      <w:r w:rsidRPr="00644839">
        <w:rPr>
          <w:rFonts w:ascii="Consolas" w:hAnsi="Consolas"/>
          <w:color w:val="333333"/>
          <w:sz w:val="21"/>
          <w:szCs w:val="21"/>
        </w:rPr>
        <w:t>x,y</w:t>
      </w:r>
      <w:proofErr w:type="gramEnd"/>
      <w:r w:rsidRPr="00644839">
        <w:rPr>
          <w:rFonts w:ascii="Consolas" w:hAnsi="Consolas"/>
          <w:color w:val="333333"/>
          <w:sz w:val="21"/>
          <w:szCs w:val="21"/>
        </w:rPr>
        <w:t>,w,h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 </w:t>
      </w:r>
      <w:r w:rsidRPr="00644839">
        <w:rPr>
          <w:rFonts w:ascii="Consolas" w:hAnsi="Consolas"/>
          <w:color w:val="859900"/>
          <w:sz w:val="21"/>
          <w:szCs w:val="21"/>
        </w:rPr>
        <w:t>=</w:t>
      </w:r>
      <w:r w:rsidRPr="00644839">
        <w:rPr>
          <w:rFonts w:ascii="Consolas" w:hAnsi="Consolas"/>
          <w:color w:val="333333"/>
          <w:sz w:val="21"/>
          <w:szCs w:val="21"/>
        </w:rPr>
        <w:t> cv2.boundingRect(</w:t>
      </w:r>
      <w:proofErr w:type="spellStart"/>
      <w:r w:rsidRPr="00644839">
        <w:rPr>
          <w:rFonts w:ascii="Consolas" w:hAnsi="Consolas"/>
          <w:color w:val="333333"/>
          <w:sz w:val="21"/>
          <w:szCs w:val="21"/>
        </w:rPr>
        <w:t>cnt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)</w:t>
      </w:r>
    </w:p>
    <w:p w14:paraId="0F629BE9" w14:textId="77777777" w:rsidR="00644839" w:rsidRPr="00644839" w:rsidRDefault="00644839" w:rsidP="00644839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r w:rsidRPr="00644839">
        <w:rPr>
          <w:rFonts w:ascii="Consolas" w:hAnsi="Consolas"/>
          <w:color w:val="333333"/>
          <w:sz w:val="21"/>
          <w:szCs w:val="21"/>
        </w:rPr>
        <w:t>        </w:t>
      </w:r>
      <w:proofErr w:type="spellStart"/>
      <w:r w:rsidRPr="00644839">
        <w:rPr>
          <w:rFonts w:ascii="Consolas" w:hAnsi="Consolas"/>
          <w:color w:val="333333"/>
          <w:sz w:val="21"/>
          <w:szCs w:val="21"/>
        </w:rPr>
        <w:t>height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, </w:t>
      </w:r>
      <w:proofErr w:type="spellStart"/>
      <w:r w:rsidRPr="00644839">
        <w:rPr>
          <w:rFonts w:ascii="Consolas" w:hAnsi="Consolas"/>
          <w:color w:val="333333"/>
          <w:sz w:val="21"/>
          <w:szCs w:val="21"/>
        </w:rPr>
        <w:t>width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 </w:t>
      </w:r>
      <w:r w:rsidRPr="00644839">
        <w:rPr>
          <w:rFonts w:ascii="Consolas" w:hAnsi="Consolas"/>
          <w:color w:val="859900"/>
          <w:sz w:val="21"/>
          <w:szCs w:val="21"/>
        </w:rPr>
        <w:t>=</w:t>
      </w:r>
      <w:r w:rsidRPr="00644839">
        <w:rPr>
          <w:rFonts w:ascii="Consolas" w:hAnsi="Consolas"/>
          <w:color w:val="333333"/>
          <w:sz w:val="21"/>
          <w:szCs w:val="21"/>
        </w:rPr>
        <w:t> im2.shape</w:t>
      </w:r>
    </w:p>
    <w:p w14:paraId="1EF83A5A" w14:textId="43FDC250" w:rsidR="00644839" w:rsidRPr="00644839" w:rsidRDefault="00644839" w:rsidP="00644839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r w:rsidRPr="00644839">
        <w:rPr>
          <w:rFonts w:ascii="Consolas" w:hAnsi="Consolas"/>
          <w:color w:val="333333"/>
          <w:sz w:val="21"/>
          <w:szCs w:val="21"/>
        </w:rPr>
        <w:t>        </w:t>
      </w:r>
      <w:proofErr w:type="spellStart"/>
      <w:r w:rsidRPr="00644839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644839">
        <w:rPr>
          <w:rFonts w:ascii="Consolas" w:hAnsi="Consolas"/>
          <w:color w:val="333333"/>
          <w:sz w:val="21"/>
          <w:szCs w:val="21"/>
        </w:rPr>
        <w:t>height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 </w:t>
      </w:r>
      <w:r w:rsidRPr="00644839">
        <w:rPr>
          <w:rFonts w:ascii="Consolas" w:hAnsi="Consolas"/>
          <w:color w:val="859900"/>
          <w:sz w:val="21"/>
          <w:szCs w:val="21"/>
        </w:rPr>
        <w:t>/</w:t>
      </w:r>
      <w:r w:rsidRPr="00644839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644839">
        <w:rPr>
          <w:rFonts w:ascii="Consolas" w:hAnsi="Consolas"/>
          <w:color w:val="859900"/>
          <w:sz w:val="21"/>
          <w:szCs w:val="21"/>
        </w:rPr>
        <w:t>float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(h</w:t>
      </w:r>
      <w:proofErr w:type="gramStart"/>
      <w:r w:rsidRPr="00644839">
        <w:rPr>
          <w:rFonts w:ascii="Consolas" w:hAnsi="Consolas"/>
          <w:color w:val="333333"/>
          <w:sz w:val="21"/>
          <w:szCs w:val="21"/>
        </w:rPr>
        <w:t>) </w:t>
      </w:r>
      <w:r w:rsidRPr="00644839">
        <w:rPr>
          <w:rFonts w:ascii="Consolas" w:hAnsi="Consolas"/>
          <w:color w:val="859900"/>
          <w:sz w:val="21"/>
          <w:szCs w:val="21"/>
        </w:rPr>
        <w:t>&gt;</w:t>
      </w:r>
      <w:proofErr w:type="gramEnd"/>
      <w:r w:rsidRPr="00644839">
        <w:rPr>
          <w:rFonts w:ascii="Consolas" w:hAnsi="Consolas"/>
          <w:color w:val="333333"/>
          <w:sz w:val="21"/>
          <w:szCs w:val="21"/>
        </w:rPr>
        <w:t> </w:t>
      </w:r>
      <w:r w:rsidRPr="00644839">
        <w:rPr>
          <w:rFonts w:ascii="Consolas" w:hAnsi="Consolas"/>
          <w:color w:val="D33682"/>
          <w:sz w:val="21"/>
          <w:szCs w:val="21"/>
        </w:rPr>
        <w:t>6</w:t>
      </w:r>
      <w:r w:rsidRPr="00644839">
        <w:rPr>
          <w:rFonts w:ascii="Consolas" w:hAnsi="Consolas"/>
          <w:color w:val="333333"/>
          <w:sz w:val="21"/>
          <w:szCs w:val="21"/>
        </w:rPr>
        <w:t>: </w:t>
      </w:r>
      <w:proofErr w:type="spellStart"/>
      <w:r w:rsidRPr="00644839">
        <w:rPr>
          <w:rFonts w:ascii="Consolas" w:hAnsi="Consolas"/>
          <w:color w:val="859900"/>
          <w:sz w:val="21"/>
          <w:szCs w:val="21"/>
        </w:rPr>
        <w:t>continue</w:t>
      </w:r>
      <w:proofErr w:type="spellEnd"/>
    </w:p>
    <w:p w14:paraId="33E341B9" w14:textId="77777777" w:rsidR="00644839" w:rsidRPr="00644839" w:rsidRDefault="00644839" w:rsidP="00644839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r w:rsidRPr="00644839">
        <w:rPr>
          <w:rFonts w:ascii="Consolas" w:hAnsi="Consolas"/>
          <w:color w:val="333333"/>
          <w:sz w:val="21"/>
          <w:szCs w:val="21"/>
        </w:rPr>
        <w:t>        ratio </w:t>
      </w:r>
      <w:r w:rsidRPr="00644839">
        <w:rPr>
          <w:rFonts w:ascii="Consolas" w:hAnsi="Consolas"/>
          <w:color w:val="859900"/>
          <w:sz w:val="21"/>
          <w:szCs w:val="21"/>
        </w:rPr>
        <w:t>=</w:t>
      </w:r>
      <w:r w:rsidRPr="00644839">
        <w:rPr>
          <w:rFonts w:ascii="Consolas" w:hAnsi="Consolas"/>
          <w:color w:val="333333"/>
          <w:sz w:val="21"/>
          <w:szCs w:val="21"/>
        </w:rPr>
        <w:t> h </w:t>
      </w:r>
      <w:r w:rsidRPr="00644839">
        <w:rPr>
          <w:rFonts w:ascii="Consolas" w:hAnsi="Consolas"/>
          <w:color w:val="859900"/>
          <w:sz w:val="21"/>
          <w:szCs w:val="21"/>
        </w:rPr>
        <w:t>/</w:t>
      </w:r>
      <w:r w:rsidRPr="00644839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644839">
        <w:rPr>
          <w:rFonts w:ascii="Consolas" w:hAnsi="Consolas"/>
          <w:color w:val="859900"/>
          <w:sz w:val="21"/>
          <w:szCs w:val="21"/>
        </w:rPr>
        <w:t>float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(w)</w:t>
      </w:r>
    </w:p>
    <w:p w14:paraId="6BCA053E" w14:textId="79583680" w:rsidR="00644839" w:rsidRPr="00644839" w:rsidRDefault="00644839" w:rsidP="00644839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r w:rsidRPr="00644839">
        <w:rPr>
          <w:rFonts w:ascii="Consolas" w:hAnsi="Consolas"/>
          <w:color w:val="333333"/>
          <w:sz w:val="21"/>
          <w:szCs w:val="21"/>
        </w:rPr>
        <w:t>       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44839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 ratio </w:t>
      </w:r>
      <w:proofErr w:type="gramStart"/>
      <w:r w:rsidRPr="00644839">
        <w:rPr>
          <w:rFonts w:ascii="Consolas" w:hAnsi="Consolas"/>
          <w:color w:val="859900"/>
          <w:sz w:val="21"/>
          <w:szCs w:val="21"/>
        </w:rPr>
        <w:t>&lt;</w:t>
      </w:r>
      <w:r w:rsidRPr="00644839">
        <w:rPr>
          <w:rFonts w:ascii="Consolas" w:hAnsi="Consolas"/>
          <w:color w:val="333333"/>
          <w:sz w:val="21"/>
          <w:szCs w:val="21"/>
        </w:rPr>
        <w:t> </w:t>
      </w:r>
      <w:r w:rsidRPr="00644839">
        <w:rPr>
          <w:rFonts w:ascii="Consolas" w:hAnsi="Consolas"/>
          <w:color w:val="D33682"/>
          <w:sz w:val="21"/>
          <w:szCs w:val="21"/>
        </w:rPr>
        <w:t>1.5</w:t>
      </w:r>
      <w:proofErr w:type="gramEnd"/>
      <w:r w:rsidRPr="00644839">
        <w:rPr>
          <w:rFonts w:ascii="Consolas" w:hAnsi="Consolas"/>
          <w:color w:val="333333"/>
          <w:sz w:val="21"/>
          <w:szCs w:val="21"/>
        </w:rPr>
        <w:t>: </w:t>
      </w:r>
      <w:proofErr w:type="spellStart"/>
      <w:r w:rsidRPr="00644839">
        <w:rPr>
          <w:rFonts w:ascii="Consolas" w:hAnsi="Consolas"/>
          <w:color w:val="859900"/>
          <w:sz w:val="21"/>
          <w:szCs w:val="21"/>
        </w:rPr>
        <w:t>continue</w:t>
      </w:r>
      <w:proofErr w:type="spellEnd"/>
    </w:p>
    <w:p w14:paraId="735284A7" w14:textId="4A353836" w:rsidR="00644839" w:rsidRPr="00644839" w:rsidRDefault="00644839" w:rsidP="00644839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r w:rsidRPr="00644839">
        <w:rPr>
          <w:rFonts w:ascii="Consolas" w:hAnsi="Consolas"/>
          <w:color w:val="333333"/>
          <w:sz w:val="21"/>
          <w:szCs w:val="21"/>
        </w:rPr>
        <w:t>        </w:t>
      </w:r>
      <w:proofErr w:type="spellStart"/>
      <w:r w:rsidRPr="00644839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644839">
        <w:rPr>
          <w:rFonts w:ascii="Consolas" w:hAnsi="Consolas"/>
          <w:color w:val="333333"/>
          <w:sz w:val="21"/>
          <w:szCs w:val="21"/>
        </w:rPr>
        <w:t>width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 </w:t>
      </w:r>
      <w:r w:rsidRPr="00644839">
        <w:rPr>
          <w:rFonts w:ascii="Consolas" w:hAnsi="Consolas"/>
          <w:color w:val="859900"/>
          <w:sz w:val="21"/>
          <w:szCs w:val="21"/>
        </w:rPr>
        <w:t>/</w:t>
      </w:r>
      <w:r w:rsidRPr="00644839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644839">
        <w:rPr>
          <w:rFonts w:ascii="Consolas" w:hAnsi="Consolas"/>
          <w:color w:val="859900"/>
          <w:sz w:val="21"/>
          <w:szCs w:val="21"/>
        </w:rPr>
        <w:t>float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(w</w:t>
      </w:r>
      <w:proofErr w:type="gramStart"/>
      <w:r w:rsidRPr="00644839">
        <w:rPr>
          <w:rFonts w:ascii="Consolas" w:hAnsi="Consolas"/>
          <w:color w:val="333333"/>
          <w:sz w:val="21"/>
          <w:szCs w:val="21"/>
        </w:rPr>
        <w:t>) </w:t>
      </w:r>
      <w:r w:rsidRPr="00644839">
        <w:rPr>
          <w:rFonts w:ascii="Consolas" w:hAnsi="Consolas"/>
          <w:color w:val="859900"/>
          <w:sz w:val="21"/>
          <w:szCs w:val="21"/>
        </w:rPr>
        <w:t>&gt;</w:t>
      </w:r>
      <w:proofErr w:type="gramEnd"/>
      <w:r w:rsidRPr="00644839">
        <w:rPr>
          <w:rFonts w:ascii="Consolas" w:hAnsi="Consolas"/>
          <w:color w:val="333333"/>
          <w:sz w:val="21"/>
          <w:szCs w:val="21"/>
        </w:rPr>
        <w:t> </w:t>
      </w:r>
      <w:r w:rsidRPr="00644839">
        <w:rPr>
          <w:rFonts w:ascii="Consolas" w:hAnsi="Consolas"/>
          <w:color w:val="D33682"/>
          <w:sz w:val="21"/>
          <w:szCs w:val="21"/>
        </w:rPr>
        <w:t>15</w:t>
      </w:r>
      <w:r w:rsidRPr="00644839">
        <w:rPr>
          <w:rFonts w:ascii="Consolas" w:hAnsi="Consolas"/>
          <w:color w:val="333333"/>
          <w:sz w:val="21"/>
          <w:szCs w:val="21"/>
        </w:rPr>
        <w:t>: </w:t>
      </w:r>
      <w:proofErr w:type="spellStart"/>
      <w:r w:rsidRPr="00644839">
        <w:rPr>
          <w:rFonts w:ascii="Consolas" w:hAnsi="Consolas"/>
          <w:color w:val="859900"/>
          <w:sz w:val="21"/>
          <w:szCs w:val="21"/>
        </w:rPr>
        <w:t>continue</w:t>
      </w:r>
      <w:proofErr w:type="spellEnd"/>
    </w:p>
    <w:p w14:paraId="0F739685" w14:textId="2B44615F" w:rsidR="00644839" w:rsidRPr="00644839" w:rsidRDefault="00644839" w:rsidP="00644839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r w:rsidRPr="00644839">
        <w:rPr>
          <w:rFonts w:ascii="Consolas" w:hAnsi="Consolas"/>
          <w:color w:val="333333"/>
          <w:sz w:val="21"/>
          <w:szCs w:val="21"/>
        </w:rPr>
        <w:t>        area </w:t>
      </w:r>
      <w:r w:rsidRPr="00644839">
        <w:rPr>
          <w:rFonts w:ascii="Consolas" w:hAnsi="Consolas"/>
          <w:color w:val="859900"/>
          <w:sz w:val="21"/>
          <w:szCs w:val="21"/>
        </w:rPr>
        <w:t>=</w:t>
      </w:r>
      <w:r w:rsidRPr="00644839">
        <w:rPr>
          <w:rFonts w:ascii="Consolas" w:hAnsi="Consolas"/>
          <w:color w:val="333333"/>
          <w:sz w:val="21"/>
          <w:szCs w:val="21"/>
        </w:rPr>
        <w:t> h </w:t>
      </w:r>
      <w:r w:rsidRPr="00644839">
        <w:rPr>
          <w:rFonts w:ascii="Consolas" w:hAnsi="Consolas"/>
          <w:color w:val="859900"/>
          <w:sz w:val="21"/>
          <w:szCs w:val="21"/>
        </w:rPr>
        <w:t>*</w:t>
      </w:r>
      <w:r w:rsidRPr="00644839">
        <w:rPr>
          <w:rFonts w:ascii="Consolas" w:hAnsi="Consolas"/>
          <w:color w:val="333333"/>
          <w:sz w:val="21"/>
          <w:szCs w:val="21"/>
        </w:rPr>
        <w:t> w        </w:t>
      </w:r>
    </w:p>
    <w:p w14:paraId="32F3F7AE" w14:textId="42755B82" w:rsidR="00644839" w:rsidRPr="00644839" w:rsidRDefault="00644839" w:rsidP="00644839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r w:rsidRPr="00644839">
        <w:rPr>
          <w:rFonts w:ascii="Consolas" w:hAnsi="Consolas"/>
          <w:color w:val="333333"/>
          <w:sz w:val="21"/>
          <w:szCs w:val="21"/>
        </w:rPr>
        <w:t>        </w:t>
      </w:r>
      <w:proofErr w:type="spellStart"/>
      <w:r w:rsidRPr="00644839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 area </w:t>
      </w:r>
      <w:proofErr w:type="gramStart"/>
      <w:r w:rsidRPr="00644839">
        <w:rPr>
          <w:rFonts w:ascii="Consolas" w:hAnsi="Consolas"/>
          <w:color w:val="859900"/>
          <w:sz w:val="21"/>
          <w:szCs w:val="21"/>
        </w:rPr>
        <w:t>&lt;</w:t>
      </w:r>
      <w:r w:rsidRPr="00644839">
        <w:rPr>
          <w:rFonts w:ascii="Consolas" w:hAnsi="Consolas"/>
          <w:color w:val="333333"/>
          <w:sz w:val="21"/>
          <w:szCs w:val="21"/>
        </w:rPr>
        <w:t> </w:t>
      </w:r>
      <w:r w:rsidRPr="00644839">
        <w:rPr>
          <w:rFonts w:ascii="Consolas" w:hAnsi="Consolas"/>
          <w:color w:val="D33682"/>
          <w:sz w:val="21"/>
          <w:szCs w:val="21"/>
        </w:rPr>
        <w:t>100</w:t>
      </w:r>
      <w:proofErr w:type="gramEnd"/>
      <w:r w:rsidRPr="00644839">
        <w:rPr>
          <w:rFonts w:ascii="Consolas" w:hAnsi="Consolas"/>
          <w:color w:val="333333"/>
          <w:sz w:val="21"/>
          <w:szCs w:val="21"/>
        </w:rPr>
        <w:t>: </w:t>
      </w:r>
      <w:proofErr w:type="spellStart"/>
      <w:r w:rsidRPr="00644839">
        <w:rPr>
          <w:rFonts w:ascii="Consolas" w:hAnsi="Consolas"/>
          <w:color w:val="859900"/>
          <w:sz w:val="21"/>
          <w:szCs w:val="21"/>
        </w:rPr>
        <w:t>continue</w:t>
      </w:r>
      <w:proofErr w:type="spellEnd"/>
    </w:p>
    <w:p w14:paraId="0523BC29" w14:textId="438D47D5" w:rsidR="00955BFC" w:rsidRDefault="00955BFC" w:rsidP="00955BFC">
      <w:pPr>
        <w:ind w:left="720"/>
      </w:pPr>
      <w:r>
        <w:fldChar w:fldCharType="begin"/>
      </w:r>
      <w:r>
        <w:instrText xml:space="preserve"> INCLUDEPICTURE "https://github.com/theAIGuysCode/yolov4-custom-functions/raw/master/data/helpers/final.png" \* MERGEFORMATINET </w:instrText>
      </w:r>
      <w:r>
        <w:fldChar w:fldCharType="separate"/>
      </w:r>
      <w:r w:rsidR="00197756">
        <w:fldChar w:fldCharType="begin"/>
      </w:r>
      <w:r w:rsidR="00197756">
        <w:instrText xml:space="preserve"> INCLUDEPICTURE  "https://github.com/theAIGuysCode/yolov4-custom-functions/raw/master/data/helpers/final.png" \* MERGEFORMATINET </w:instrText>
      </w:r>
      <w:r w:rsidR="00197756">
        <w:fldChar w:fldCharType="separate"/>
      </w:r>
      <w:r w:rsidR="00880016">
        <w:fldChar w:fldCharType="begin"/>
      </w:r>
      <w:r w:rsidR="00880016">
        <w:instrText xml:space="preserve"> INCLUDEPICTURE  "https://github.com/theAIGuysCode/yolov4-custom-functions/raw/master/data/helpers/final.png" \* MERGEFORMATINET </w:instrText>
      </w:r>
      <w:r w:rsidR="00880016">
        <w:fldChar w:fldCharType="separate"/>
      </w:r>
      <w:r w:rsidR="00C03124">
        <w:fldChar w:fldCharType="begin"/>
      </w:r>
      <w:r w:rsidR="00C03124">
        <w:instrText xml:space="preserve"> INCLUDEPICTURE  "https://github.com/theAIGuysCode/yolov4-custom-functions/raw/master/data/helpers/final.png" \* MERGEFORMATINET </w:instrText>
      </w:r>
      <w:r w:rsidR="00C03124">
        <w:fldChar w:fldCharType="separate"/>
      </w:r>
      <w:r w:rsidR="007D79F9">
        <w:fldChar w:fldCharType="begin"/>
      </w:r>
      <w:r w:rsidR="007D79F9">
        <w:instrText xml:space="preserve"> INCLUDEPICTURE  "https://github.com/theAIGuysCode/yolov4-custom-functions/raw/master/data/helpers/final.png" \* MERGEFORMATINET </w:instrText>
      </w:r>
      <w:r w:rsidR="007D79F9">
        <w:fldChar w:fldCharType="separate"/>
      </w:r>
      <w:r w:rsidR="00192C68">
        <w:fldChar w:fldCharType="begin"/>
      </w:r>
      <w:r w:rsidR="00192C68">
        <w:instrText xml:space="preserve"> INCLUDEPICTURE  "https://github.com/theAIGuysCode/yolov4-custom-functions/raw/master/data/helpers/final.png" \* MERGEFORMATINET </w:instrText>
      </w:r>
      <w:r w:rsidR="00192C68">
        <w:fldChar w:fldCharType="separate"/>
      </w:r>
      <w:r w:rsidR="0065755C">
        <w:fldChar w:fldCharType="begin"/>
      </w:r>
      <w:r w:rsidR="0065755C">
        <w:instrText xml:space="preserve"> INCLUDEPICTURE  "https://github.com/theAIGuysCode/yolov4-custom-functions/raw/master/data/helpers/final.png" \* MERGEFORMATINET </w:instrText>
      </w:r>
      <w:r w:rsidR="0065755C">
        <w:fldChar w:fldCharType="separate"/>
      </w:r>
      <w:r w:rsidR="00882616">
        <w:fldChar w:fldCharType="begin"/>
      </w:r>
      <w:r w:rsidR="00882616">
        <w:instrText xml:space="preserve"> INCLUDEPICTURE  "https://github.com/theAIGuysCode/yolov4-custom-functions/raw/master/data/helpers/final.png" \* MERGEFORMATINET </w:instrText>
      </w:r>
      <w:r w:rsidR="00882616">
        <w:fldChar w:fldCharType="separate"/>
      </w:r>
      <w:r w:rsidR="00F77537">
        <w:fldChar w:fldCharType="begin"/>
      </w:r>
      <w:r w:rsidR="00F77537">
        <w:instrText xml:space="preserve"> INCLUDEPICTURE  "https://github.com/theAIGuysCode/yolov4-custom-functions/raw/master/data/helpers/final.png" \* MERGEFORMATINET </w:instrText>
      </w:r>
      <w:r w:rsidR="00F77537">
        <w:fldChar w:fldCharType="separate"/>
      </w:r>
      <w:r w:rsidR="00BB7A8B">
        <w:fldChar w:fldCharType="begin"/>
      </w:r>
      <w:r w:rsidR="00BB7A8B">
        <w:instrText xml:space="preserve"> INCLUDEPICTURE  "https://github.com/theAIGuysCode/yolov4-custom-functions/raw/master/data/helpers/final.png" \* MERGEFORMATINET </w:instrText>
      </w:r>
      <w:r w:rsidR="00BB7A8B">
        <w:fldChar w:fldCharType="separate"/>
      </w:r>
      <w:r w:rsidR="00FA1BBC">
        <w:fldChar w:fldCharType="begin"/>
      </w:r>
      <w:r w:rsidR="00FA1BBC">
        <w:instrText xml:space="preserve"> INCLUDEPICTURE  "https://github.com/theAIGuysCode/yolov4-custom-functions/raw/master/data/helpers/final.png" \* MERGEFORMATINET </w:instrText>
      </w:r>
      <w:r w:rsidR="00FA1BBC">
        <w:fldChar w:fldCharType="separate"/>
      </w:r>
      <w:r w:rsidR="00C36174">
        <w:fldChar w:fldCharType="begin"/>
      </w:r>
      <w:r w:rsidR="00C36174">
        <w:instrText xml:space="preserve"> INCLUDEPICTURE  "https://github.com/theAIGuysCode/yolov4-custom-functions/raw/master/data/helpers/final.png" \* MERGEFORMATINET </w:instrText>
      </w:r>
      <w:r w:rsidR="00C36174">
        <w:fldChar w:fldCharType="separate"/>
      </w:r>
      <w:r w:rsidR="002B5FE6">
        <w:fldChar w:fldCharType="begin"/>
      </w:r>
      <w:r w:rsidR="002B5FE6">
        <w:instrText xml:space="preserve"> INCLUDEPICTURE  "https://github.com/theAIGuysCode/yolov4-custom-functions/raw/master/data/helpers/final.png" \* MERGEFORMATINET </w:instrText>
      </w:r>
      <w:r w:rsidR="002B5FE6">
        <w:fldChar w:fldCharType="separate"/>
      </w:r>
      <w:r w:rsidR="007753E4">
        <w:fldChar w:fldCharType="begin"/>
      </w:r>
      <w:r w:rsidR="007753E4">
        <w:instrText xml:space="preserve"> INCLUDEPICTURE  "https://github.com/theAIGuysCode/yolov4-custom-functions/raw/master/data/helpers/final.png" \* MERGEFORMATINET </w:instrText>
      </w:r>
      <w:r w:rsidR="007753E4">
        <w:fldChar w:fldCharType="separate"/>
      </w:r>
      <w:r w:rsidR="004E6255">
        <w:fldChar w:fldCharType="begin"/>
      </w:r>
      <w:r w:rsidR="004E6255">
        <w:instrText xml:space="preserve"> INCLUDEPICTURE  "https://github.com/theAIGuysCode/yolov4-custom-functions/raw/master/data/helpers/final.png" \* MERGEFORMATINET </w:instrText>
      </w:r>
      <w:r w:rsidR="004E6255">
        <w:fldChar w:fldCharType="separate"/>
      </w:r>
      <w:r w:rsidR="00BF44C8">
        <w:fldChar w:fldCharType="begin"/>
      </w:r>
      <w:r w:rsidR="00BF44C8">
        <w:instrText xml:space="preserve"> INCLUDEPICTURE  "https://github.com/theAIGuysCode/yolov4-custom-functions/raw/master/data/helpers/final.png" \* MERGEFORMATINET </w:instrText>
      </w:r>
      <w:r w:rsidR="00BF44C8">
        <w:fldChar w:fldCharType="separate"/>
      </w:r>
      <w:r w:rsidR="00375A8D">
        <w:fldChar w:fldCharType="begin"/>
      </w:r>
      <w:r w:rsidR="00375A8D">
        <w:instrText xml:space="preserve"> INCLUDEPICTURE  "https://github.com/theAIGuysCode/yolov4-custom-functions/raw/master/data/helpers/final.png" \* MERGEFORMATINET </w:instrText>
      </w:r>
      <w:r w:rsidR="00375A8D">
        <w:fldChar w:fldCharType="separate"/>
      </w:r>
      <w:r w:rsidR="005C0E13">
        <w:fldChar w:fldCharType="begin"/>
      </w:r>
      <w:r w:rsidR="005C0E13">
        <w:instrText xml:space="preserve"> INCLUDEPICTURE  "https://github.com/theAIGuysCode/yolov4-custom-functions/raw/master/data/helpers/final.png" \* MERGEFORMATINET </w:instrText>
      </w:r>
      <w:r w:rsidR="005C0E13">
        <w:fldChar w:fldCharType="separate"/>
      </w:r>
      <w:r w:rsidR="00F75816">
        <w:fldChar w:fldCharType="begin"/>
      </w:r>
      <w:r w:rsidR="00F75816">
        <w:instrText xml:space="preserve"> </w:instrText>
      </w:r>
      <w:r w:rsidR="00F75816">
        <w:instrText>INCLUDEPICTURE  "https://github.com/theAIGuysCode/yolov4-custom-functions/raw/master/data/helpers/final.png" \</w:instrText>
      </w:r>
      <w:r w:rsidR="00F75816">
        <w:instrText>* MERGEFORMATINET</w:instrText>
      </w:r>
      <w:r w:rsidR="00F75816">
        <w:instrText xml:space="preserve"> </w:instrText>
      </w:r>
      <w:r w:rsidR="00F75816">
        <w:fldChar w:fldCharType="separate"/>
      </w:r>
      <w:r w:rsidR="00DB0897">
        <w:pict w14:anchorId="35F598F1">
          <v:shape id="_x0000_i1029" type="#_x0000_t75" alt="" style="width:363pt;height:105.75pt">
            <v:imagedata r:id="rId17" r:href="rId18"/>
          </v:shape>
        </w:pict>
      </w:r>
      <w:r w:rsidR="00F75816">
        <w:fldChar w:fldCharType="end"/>
      </w:r>
      <w:r w:rsidR="005C0E13">
        <w:fldChar w:fldCharType="end"/>
      </w:r>
      <w:r w:rsidR="00375A8D">
        <w:fldChar w:fldCharType="end"/>
      </w:r>
      <w:r w:rsidR="00BF44C8">
        <w:fldChar w:fldCharType="end"/>
      </w:r>
      <w:r w:rsidR="004E6255">
        <w:fldChar w:fldCharType="end"/>
      </w:r>
      <w:r w:rsidR="007753E4">
        <w:fldChar w:fldCharType="end"/>
      </w:r>
      <w:r w:rsidR="002B5FE6">
        <w:fldChar w:fldCharType="end"/>
      </w:r>
      <w:r w:rsidR="00C36174">
        <w:fldChar w:fldCharType="end"/>
      </w:r>
      <w:r w:rsidR="00FA1BBC">
        <w:fldChar w:fldCharType="end"/>
      </w:r>
      <w:r w:rsidR="00BB7A8B">
        <w:fldChar w:fldCharType="end"/>
      </w:r>
      <w:r w:rsidR="00F77537">
        <w:fldChar w:fldCharType="end"/>
      </w:r>
      <w:r w:rsidR="00882616">
        <w:fldChar w:fldCharType="end"/>
      </w:r>
      <w:r w:rsidR="0065755C">
        <w:fldChar w:fldCharType="end"/>
      </w:r>
      <w:r w:rsidR="00192C68">
        <w:fldChar w:fldCharType="end"/>
      </w:r>
      <w:r w:rsidR="007D79F9">
        <w:fldChar w:fldCharType="end"/>
      </w:r>
      <w:r w:rsidR="00C03124">
        <w:fldChar w:fldCharType="end"/>
      </w:r>
      <w:r w:rsidR="00880016">
        <w:fldChar w:fldCharType="end"/>
      </w:r>
      <w:r w:rsidR="00197756">
        <w:fldChar w:fldCharType="end"/>
      </w:r>
      <w:r>
        <w:fldChar w:fldCharType="end"/>
      </w:r>
    </w:p>
    <w:p w14:paraId="7CF8896C" w14:textId="65BCFA0E" w:rsidR="002A7C83" w:rsidRDefault="002A7C83" w:rsidP="00955BFC">
      <w:pPr>
        <w:ind w:left="720"/>
      </w:pPr>
    </w:p>
    <w:p w14:paraId="1DD1D4D0" w14:textId="15DDEE5B" w:rsidR="002A7C83" w:rsidRDefault="002A7C83" w:rsidP="00955BFC">
      <w:pPr>
        <w:ind w:left="720"/>
      </w:pPr>
    </w:p>
    <w:p w14:paraId="7E0DD4C6" w14:textId="2B582776" w:rsidR="002A7C83" w:rsidRPr="000C1C3B" w:rsidRDefault="00E40C52" w:rsidP="000C1C3B">
      <w:pPr>
        <w:pStyle w:val="Nadpis5"/>
        <w:numPr>
          <w:ilvl w:val="0"/>
          <w:numId w:val="49"/>
        </w:numPr>
      </w:pPr>
      <w:bookmarkStart w:id="58" w:name="_Toc61163475"/>
      <w:bookmarkStart w:id="59" w:name="_Toc61164867"/>
      <w:r w:rsidRPr="000C1C3B">
        <w:lastRenderedPageBreak/>
        <w:t>Nyní už jsou vybrány pouze jednotlivé znaky SPZ.</w:t>
      </w:r>
      <w:r w:rsidR="009B5AFA" w:rsidRPr="000C1C3B">
        <w:t xml:space="preserve"> Oddělíme každý znak a použijeme masku </w:t>
      </w:r>
      <w:proofErr w:type="spellStart"/>
      <w:r w:rsidR="009B5AFA" w:rsidRPr="0044631F">
        <w:rPr>
          <w:i/>
          <w:iCs/>
        </w:rPr>
        <w:t>bit</w:t>
      </w:r>
      <w:r w:rsidR="0044631F">
        <w:rPr>
          <w:i/>
          <w:iCs/>
        </w:rPr>
        <w:t>wi</w:t>
      </w:r>
      <w:r w:rsidR="009B5AFA" w:rsidRPr="0044631F">
        <w:rPr>
          <w:i/>
          <w:iCs/>
        </w:rPr>
        <w:t>se_not</w:t>
      </w:r>
      <w:proofErr w:type="spellEnd"/>
      <w:r w:rsidR="009B5AFA" w:rsidRPr="000C1C3B">
        <w:t xml:space="preserve"> pro překlopení obrázku na černý text na bílém pozadí, aby byl </w:t>
      </w:r>
      <w:proofErr w:type="spellStart"/>
      <w:r w:rsidR="009B5AFA" w:rsidRPr="000C1C3B">
        <w:t>Tesseract</w:t>
      </w:r>
      <w:proofErr w:type="spellEnd"/>
      <w:r w:rsidR="009B5AFA" w:rsidRPr="000C1C3B">
        <w:t xml:space="preserve"> co nejpřesnější.</w:t>
      </w:r>
      <w:bookmarkEnd w:id="58"/>
      <w:bookmarkEnd w:id="59"/>
    </w:p>
    <w:p w14:paraId="314BC1AF" w14:textId="77777777" w:rsidR="007039DD" w:rsidRDefault="00644839" w:rsidP="007039DD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proofErr w:type="spellStart"/>
      <w:r w:rsidRPr="00644839">
        <w:rPr>
          <w:rFonts w:ascii="Consolas" w:hAnsi="Consolas"/>
          <w:color w:val="333333"/>
          <w:sz w:val="21"/>
          <w:szCs w:val="21"/>
        </w:rPr>
        <w:t>roi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 </w:t>
      </w:r>
      <w:r w:rsidRPr="00644839">
        <w:rPr>
          <w:rFonts w:ascii="Consolas" w:hAnsi="Consolas"/>
          <w:color w:val="859900"/>
          <w:sz w:val="21"/>
          <w:szCs w:val="21"/>
        </w:rPr>
        <w:t>=</w:t>
      </w:r>
      <w:r w:rsidRPr="00644839">
        <w:rPr>
          <w:rFonts w:ascii="Consolas" w:hAnsi="Consolas"/>
          <w:color w:val="333333"/>
          <w:sz w:val="21"/>
          <w:szCs w:val="21"/>
        </w:rPr>
        <w:t> </w:t>
      </w:r>
      <w:proofErr w:type="spellStart"/>
      <w:proofErr w:type="gramStart"/>
      <w:r w:rsidRPr="00644839">
        <w:rPr>
          <w:rFonts w:ascii="Consolas" w:hAnsi="Consolas"/>
          <w:color w:val="333333"/>
          <w:sz w:val="21"/>
          <w:szCs w:val="21"/>
        </w:rPr>
        <w:t>thresh</w:t>
      </w:r>
      <w:proofErr w:type="spellEnd"/>
      <w:r w:rsidRPr="00644839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644839">
        <w:rPr>
          <w:rFonts w:ascii="Consolas" w:hAnsi="Consolas"/>
          <w:color w:val="333333"/>
          <w:sz w:val="21"/>
          <w:szCs w:val="21"/>
        </w:rPr>
        <w:t>y</w:t>
      </w:r>
      <w:r w:rsidRPr="00644839">
        <w:rPr>
          <w:rFonts w:ascii="Consolas" w:hAnsi="Consolas"/>
          <w:color w:val="859900"/>
          <w:sz w:val="21"/>
          <w:szCs w:val="21"/>
        </w:rPr>
        <w:t>-</w:t>
      </w:r>
      <w:r w:rsidRPr="00644839">
        <w:rPr>
          <w:rFonts w:ascii="Consolas" w:hAnsi="Consolas"/>
          <w:color w:val="D33682"/>
          <w:sz w:val="21"/>
          <w:szCs w:val="21"/>
        </w:rPr>
        <w:t>5</w:t>
      </w:r>
      <w:r w:rsidRPr="00644839">
        <w:rPr>
          <w:rFonts w:ascii="Consolas" w:hAnsi="Consolas"/>
          <w:color w:val="333333"/>
          <w:sz w:val="21"/>
          <w:szCs w:val="21"/>
        </w:rPr>
        <w:t>:y</w:t>
      </w:r>
      <w:r w:rsidRPr="00644839">
        <w:rPr>
          <w:rFonts w:ascii="Consolas" w:hAnsi="Consolas"/>
          <w:color w:val="859900"/>
          <w:sz w:val="21"/>
          <w:szCs w:val="21"/>
        </w:rPr>
        <w:t>+</w:t>
      </w:r>
      <w:r w:rsidRPr="00644839">
        <w:rPr>
          <w:rFonts w:ascii="Consolas" w:hAnsi="Consolas"/>
          <w:color w:val="333333"/>
          <w:sz w:val="21"/>
          <w:szCs w:val="21"/>
        </w:rPr>
        <w:t>h</w:t>
      </w:r>
      <w:r w:rsidRPr="00644839">
        <w:rPr>
          <w:rFonts w:ascii="Consolas" w:hAnsi="Consolas"/>
          <w:color w:val="859900"/>
          <w:sz w:val="21"/>
          <w:szCs w:val="21"/>
        </w:rPr>
        <w:t>+</w:t>
      </w:r>
      <w:r w:rsidRPr="00644839">
        <w:rPr>
          <w:rFonts w:ascii="Consolas" w:hAnsi="Consolas"/>
          <w:color w:val="D33682"/>
          <w:sz w:val="21"/>
          <w:szCs w:val="21"/>
        </w:rPr>
        <w:t>5</w:t>
      </w:r>
      <w:r w:rsidRPr="00644839">
        <w:rPr>
          <w:rFonts w:ascii="Consolas" w:hAnsi="Consolas"/>
          <w:color w:val="333333"/>
          <w:sz w:val="21"/>
          <w:szCs w:val="21"/>
        </w:rPr>
        <w:t>, x</w:t>
      </w:r>
      <w:r w:rsidRPr="00644839">
        <w:rPr>
          <w:rFonts w:ascii="Consolas" w:hAnsi="Consolas"/>
          <w:color w:val="859900"/>
          <w:sz w:val="21"/>
          <w:szCs w:val="21"/>
        </w:rPr>
        <w:t>-</w:t>
      </w:r>
      <w:r w:rsidRPr="00644839">
        <w:rPr>
          <w:rFonts w:ascii="Consolas" w:hAnsi="Consolas"/>
          <w:color w:val="D33682"/>
          <w:sz w:val="21"/>
          <w:szCs w:val="21"/>
        </w:rPr>
        <w:t>5</w:t>
      </w:r>
      <w:r w:rsidRPr="00644839">
        <w:rPr>
          <w:rFonts w:ascii="Consolas" w:hAnsi="Consolas"/>
          <w:color w:val="333333"/>
          <w:sz w:val="21"/>
          <w:szCs w:val="21"/>
        </w:rPr>
        <w:t>:x</w:t>
      </w:r>
      <w:r w:rsidRPr="00644839">
        <w:rPr>
          <w:rFonts w:ascii="Consolas" w:hAnsi="Consolas"/>
          <w:color w:val="859900"/>
          <w:sz w:val="21"/>
          <w:szCs w:val="21"/>
        </w:rPr>
        <w:t>+</w:t>
      </w:r>
      <w:r w:rsidRPr="00644839">
        <w:rPr>
          <w:rFonts w:ascii="Consolas" w:hAnsi="Consolas"/>
          <w:color w:val="333333"/>
          <w:sz w:val="21"/>
          <w:szCs w:val="21"/>
        </w:rPr>
        <w:t>w</w:t>
      </w:r>
      <w:r w:rsidRPr="00644839">
        <w:rPr>
          <w:rFonts w:ascii="Consolas" w:hAnsi="Consolas"/>
          <w:color w:val="859900"/>
          <w:sz w:val="21"/>
          <w:szCs w:val="21"/>
        </w:rPr>
        <w:t>+</w:t>
      </w:r>
      <w:r w:rsidRPr="00644839">
        <w:rPr>
          <w:rFonts w:ascii="Consolas" w:hAnsi="Consolas"/>
          <w:color w:val="D33682"/>
          <w:sz w:val="21"/>
          <w:szCs w:val="21"/>
        </w:rPr>
        <w:t>5</w:t>
      </w:r>
      <w:r w:rsidRPr="00644839">
        <w:rPr>
          <w:rFonts w:ascii="Consolas" w:hAnsi="Consolas"/>
          <w:color w:val="333333"/>
          <w:sz w:val="21"/>
          <w:szCs w:val="21"/>
        </w:rPr>
        <w:t>]</w:t>
      </w:r>
    </w:p>
    <w:p w14:paraId="3ABA4044" w14:textId="69B71FCC" w:rsidR="007039DD" w:rsidRPr="007039DD" w:rsidRDefault="007039DD" w:rsidP="007039DD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proofErr w:type="spellStart"/>
      <w:r w:rsidRPr="007039DD">
        <w:rPr>
          <w:rFonts w:ascii="Consolas" w:hAnsi="Consolas"/>
          <w:color w:val="333333"/>
          <w:sz w:val="21"/>
          <w:szCs w:val="21"/>
        </w:rPr>
        <w:t>roi</w:t>
      </w:r>
      <w:proofErr w:type="spellEnd"/>
      <w:r w:rsidRPr="007039DD">
        <w:rPr>
          <w:rFonts w:ascii="Consolas" w:hAnsi="Consolas"/>
          <w:color w:val="333333"/>
          <w:sz w:val="21"/>
          <w:szCs w:val="21"/>
        </w:rPr>
        <w:t> </w:t>
      </w:r>
      <w:r w:rsidRPr="007039DD">
        <w:rPr>
          <w:rFonts w:ascii="Consolas" w:hAnsi="Consolas"/>
          <w:color w:val="859900"/>
          <w:sz w:val="21"/>
          <w:szCs w:val="21"/>
        </w:rPr>
        <w:t>=</w:t>
      </w:r>
      <w:r w:rsidRPr="007039DD">
        <w:rPr>
          <w:rFonts w:ascii="Consolas" w:hAnsi="Consolas"/>
          <w:color w:val="333333"/>
          <w:sz w:val="21"/>
          <w:szCs w:val="21"/>
        </w:rPr>
        <w:t> cv2.bitwise_not(</w:t>
      </w:r>
      <w:proofErr w:type="spellStart"/>
      <w:r w:rsidRPr="007039DD">
        <w:rPr>
          <w:rFonts w:ascii="Consolas" w:hAnsi="Consolas"/>
          <w:color w:val="333333"/>
          <w:sz w:val="21"/>
          <w:szCs w:val="21"/>
        </w:rPr>
        <w:t>roi</w:t>
      </w:r>
      <w:proofErr w:type="spellEnd"/>
      <w:r w:rsidRPr="007039DD">
        <w:rPr>
          <w:rFonts w:ascii="Consolas" w:hAnsi="Consolas"/>
          <w:color w:val="333333"/>
          <w:sz w:val="21"/>
          <w:szCs w:val="21"/>
        </w:rPr>
        <w:t>)</w:t>
      </w:r>
    </w:p>
    <w:p w14:paraId="5CA23D5E" w14:textId="5FF4C05E" w:rsidR="00E312B7" w:rsidRDefault="00E312B7" w:rsidP="00E312B7">
      <w:pPr>
        <w:ind w:left="720"/>
      </w:pPr>
    </w:p>
    <w:p w14:paraId="3B76F2E0" w14:textId="477A2F29" w:rsidR="002A7C83" w:rsidRDefault="002A7C83" w:rsidP="002A7C83">
      <w:pPr>
        <w:ind w:left="11" w:firstLine="709"/>
      </w:pPr>
      <w:r>
        <w:fldChar w:fldCharType="begin"/>
      </w:r>
      <w:r>
        <w:instrText xml:space="preserve"> INCLUDEPICTURE "https://github.com/theAIGuysCode/yolov4-custom-functions/raw/master/data/helpers/string.png" \* MERGEFORMATINET </w:instrText>
      </w:r>
      <w:r>
        <w:fldChar w:fldCharType="separate"/>
      </w:r>
      <w:r w:rsidR="00880016">
        <w:fldChar w:fldCharType="begin"/>
      </w:r>
      <w:r w:rsidR="00880016">
        <w:instrText xml:space="preserve"> INCLUDEPICTURE  "https://github.com/theAIGuysCode/yolov4-custom-functions/raw/master/data/helpers/string.png" \* MERGEFORMATINET </w:instrText>
      </w:r>
      <w:r w:rsidR="00880016">
        <w:fldChar w:fldCharType="separate"/>
      </w:r>
      <w:r w:rsidR="00C03124">
        <w:fldChar w:fldCharType="begin"/>
      </w:r>
      <w:r w:rsidR="00C03124">
        <w:instrText xml:space="preserve"> INCLUDEPICTURE  "https://github.com/theAIGuysCode/yolov4-custom-functions/raw/master/data/helpers/string.png" \* MERGEFORMATINET </w:instrText>
      </w:r>
      <w:r w:rsidR="00C03124">
        <w:fldChar w:fldCharType="separate"/>
      </w:r>
      <w:r w:rsidR="007D79F9">
        <w:fldChar w:fldCharType="begin"/>
      </w:r>
      <w:r w:rsidR="007D79F9">
        <w:instrText xml:space="preserve"> INCLUDEPICTURE  "https://github.com/theAIGuysCode/yolov4-custom-functions/raw/master/data/helpers/string.png" \* MERGEFORMATINET </w:instrText>
      </w:r>
      <w:r w:rsidR="007D79F9">
        <w:fldChar w:fldCharType="separate"/>
      </w:r>
      <w:r w:rsidR="00192C68">
        <w:fldChar w:fldCharType="begin"/>
      </w:r>
      <w:r w:rsidR="00192C68">
        <w:instrText xml:space="preserve"> INCLUDEPICTURE  "https://github.com/theAIGuysCode/yolov4-custom-functions/raw/master/data/helpers/string.png" \* MERGEFORMATINET </w:instrText>
      </w:r>
      <w:r w:rsidR="00192C68">
        <w:fldChar w:fldCharType="separate"/>
      </w:r>
      <w:r w:rsidR="0065755C">
        <w:fldChar w:fldCharType="begin"/>
      </w:r>
      <w:r w:rsidR="0065755C">
        <w:instrText xml:space="preserve"> INCLUDEPICTURE  "https://github.com/theAIGuysCode/yolov4-custom-functions/raw/master/data/helpers/string.png" \* MERGEFORMATINET </w:instrText>
      </w:r>
      <w:r w:rsidR="0065755C">
        <w:fldChar w:fldCharType="separate"/>
      </w:r>
      <w:r w:rsidR="00882616">
        <w:fldChar w:fldCharType="begin"/>
      </w:r>
      <w:r w:rsidR="00882616">
        <w:instrText xml:space="preserve"> INCLUDEPICTURE  "https://github.com/theAIGuysCode/yolov4-custom-functions/raw/master/data/helpers/string.png" \* MERGEFORMATINET </w:instrText>
      </w:r>
      <w:r w:rsidR="00882616">
        <w:fldChar w:fldCharType="separate"/>
      </w:r>
      <w:r w:rsidR="00F77537">
        <w:fldChar w:fldCharType="begin"/>
      </w:r>
      <w:r w:rsidR="00F77537">
        <w:instrText xml:space="preserve"> INCLUDEPICTURE  "https://github.com/theAIGuysCode/yolov4-custom-functions/raw/master/data/helpers/string.png" \* MERGEFORMATINET </w:instrText>
      </w:r>
      <w:r w:rsidR="00F77537">
        <w:fldChar w:fldCharType="separate"/>
      </w:r>
      <w:r w:rsidR="00BB7A8B">
        <w:fldChar w:fldCharType="begin"/>
      </w:r>
      <w:r w:rsidR="00BB7A8B">
        <w:instrText xml:space="preserve"> INCLUDEPICTURE  "https://github.com/theAIGuysCode/yolov4-custom-functions/raw/master/data/helpers/string.png" \* MERGEFORMATINET </w:instrText>
      </w:r>
      <w:r w:rsidR="00BB7A8B">
        <w:fldChar w:fldCharType="separate"/>
      </w:r>
      <w:r w:rsidR="00FA1BBC">
        <w:fldChar w:fldCharType="begin"/>
      </w:r>
      <w:r w:rsidR="00FA1BBC">
        <w:instrText xml:space="preserve"> INCLUDEPICTURE  "https://github.com/theAIGuysCode/yolov4-custom-functions/raw/master/data/helpers/string.png" \* MERGEFORMATINET </w:instrText>
      </w:r>
      <w:r w:rsidR="00FA1BBC">
        <w:fldChar w:fldCharType="separate"/>
      </w:r>
      <w:r w:rsidR="00C36174">
        <w:fldChar w:fldCharType="begin"/>
      </w:r>
      <w:r w:rsidR="00C36174">
        <w:instrText xml:space="preserve"> INCLUDEPICTURE  "https://github.com/theAIGuysCode/yolov4-custom-functions/raw/master/data/helpers/string.png" \* MERGEFORMATINET </w:instrText>
      </w:r>
      <w:r w:rsidR="00C36174">
        <w:fldChar w:fldCharType="separate"/>
      </w:r>
      <w:r w:rsidR="002B5FE6">
        <w:fldChar w:fldCharType="begin"/>
      </w:r>
      <w:r w:rsidR="002B5FE6">
        <w:instrText xml:space="preserve"> INCLUDEPICTURE  "https://github.com/theAIGuysCode/yolov4-custom-functions/raw/master/data/helpers/string.png" \* MERGEFORMATINET </w:instrText>
      </w:r>
      <w:r w:rsidR="002B5FE6">
        <w:fldChar w:fldCharType="separate"/>
      </w:r>
      <w:r w:rsidR="007753E4">
        <w:fldChar w:fldCharType="begin"/>
      </w:r>
      <w:r w:rsidR="007753E4">
        <w:instrText xml:space="preserve"> INCLUDEPICTURE  "https://github.com/theAIGuysCode/yolov4-custom-functions/raw/master/data/helpers/string.png" \* MERGEFORMATINET </w:instrText>
      </w:r>
      <w:r w:rsidR="007753E4">
        <w:fldChar w:fldCharType="separate"/>
      </w:r>
      <w:r w:rsidR="004E6255">
        <w:fldChar w:fldCharType="begin"/>
      </w:r>
      <w:r w:rsidR="004E6255">
        <w:instrText xml:space="preserve"> INCLUDEPICTURE  "https://github.com/theAIGuysCode/yolov4-custom-functions/raw/master/data/helpers/string.png" \* MERGEFORMATINET </w:instrText>
      </w:r>
      <w:r w:rsidR="004E6255">
        <w:fldChar w:fldCharType="separate"/>
      </w:r>
      <w:r w:rsidR="00BF44C8">
        <w:fldChar w:fldCharType="begin"/>
      </w:r>
      <w:r w:rsidR="00BF44C8">
        <w:instrText xml:space="preserve"> INCLUDEPICTURE  "https://github.com/theAIGuysCode/yolov4-custom-functions/raw/master/data/helpers/string.png" \* MERGEFORMATINET </w:instrText>
      </w:r>
      <w:r w:rsidR="00BF44C8">
        <w:fldChar w:fldCharType="separate"/>
      </w:r>
      <w:r w:rsidR="00375A8D">
        <w:fldChar w:fldCharType="begin"/>
      </w:r>
      <w:r w:rsidR="00375A8D">
        <w:instrText xml:space="preserve"> INCLUDEPICTURE  "https://github.com/theAIGuysCode/yolov4-custom-functions/raw/master/data/helpers/string.png" \* MERGEFORMATINET </w:instrText>
      </w:r>
      <w:r w:rsidR="00375A8D">
        <w:fldChar w:fldCharType="separate"/>
      </w:r>
      <w:r w:rsidR="005C0E13">
        <w:fldChar w:fldCharType="begin"/>
      </w:r>
      <w:r w:rsidR="005C0E13">
        <w:instrText xml:space="preserve"> INCLUDEPICTURE  "https://github.com/theAIGuysCode/yolov4-custom-functions/raw/master/data/helpers/string.png" \* MERGEFORMATINET </w:instrText>
      </w:r>
      <w:r w:rsidR="005C0E13">
        <w:fldChar w:fldCharType="separate"/>
      </w:r>
      <w:r w:rsidR="00F75816">
        <w:fldChar w:fldCharType="begin"/>
      </w:r>
      <w:r w:rsidR="00F75816">
        <w:instrText xml:space="preserve"> </w:instrText>
      </w:r>
      <w:r w:rsidR="00F75816">
        <w:instrText>INCLUDEPICTURE  "https://github.com/theAIGuysCode/yolov4-custom-functions/raw/master/data/help</w:instrText>
      </w:r>
      <w:r w:rsidR="00F75816">
        <w:instrText>ers/string.png" \* MERGEFORMATINET</w:instrText>
      </w:r>
      <w:r w:rsidR="00F75816">
        <w:instrText xml:space="preserve"> </w:instrText>
      </w:r>
      <w:r w:rsidR="00F75816">
        <w:fldChar w:fldCharType="separate"/>
      </w:r>
      <w:r w:rsidR="00DB0897">
        <w:pict w14:anchorId="5D91BDBC">
          <v:shape id="_x0000_i1030" type="#_x0000_t75" alt="" style="width:405.75pt;height:81pt">
            <v:imagedata r:id="rId19" r:href="rId20"/>
          </v:shape>
        </w:pict>
      </w:r>
      <w:r w:rsidR="00F75816">
        <w:fldChar w:fldCharType="end"/>
      </w:r>
      <w:r w:rsidR="005C0E13">
        <w:fldChar w:fldCharType="end"/>
      </w:r>
      <w:r w:rsidR="00375A8D">
        <w:fldChar w:fldCharType="end"/>
      </w:r>
      <w:r w:rsidR="00BF44C8">
        <w:fldChar w:fldCharType="end"/>
      </w:r>
      <w:r w:rsidR="004E6255">
        <w:fldChar w:fldCharType="end"/>
      </w:r>
      <w:r w:rsidR="007753E4">
        <w:fldChar w:fldCharType="end"/>
      </w:r>
      <w:r w:rsidR="002B5FE6">
        <w:fldChar w:fldCharType="end"/>
      </w:r>
      <w:r w:rsidR="00C36174">
        <w:fldChar w:fldCharType="end"/>
      </w:r>
      <w:r w:rsidR="00FA1BBC">
        <w:fldChar w:fldCharType="end"/>
      </w:r>
      <w:r w:rsidR="00BB7A8B">
        <w:fldChar w:fldCharType="end"/>
      </w:r>
      <w:r w:rsidR="00F77537">
        <w:fldChar w:fldCharType="end"/>
      </w:r>
      <w:r w:rsidR="00882616">
        <w:fldChar w:fldCharType="end"/>
      </w:r>
      <w:r w:rsidR="0065755C">
        <w:fldChar w:fldCharType="end"/>
      </w:r>
      <w:r w:rsidR="00192C68">
        <w:fldChar w:fldCharType="end"/>
      </w:r>
      <w:r w:rsidR="007D79F9">
        <w:fldChar w:fldCharType="end"/>
      </w:r>
      <w:r w:rsidR="00C03124">
        <w:fldChar w:fldCharType="end"/>
      </w:r>
      <w:r w:rsidR="00880016">
        <w:fldChar w:fldCharType="end"/>
      </w:r>
      <w:r>
        <w:fldChar w:fldCharType="end"/>
      </w:r>
    </w:p>
    <w:p w14:paraId="35702404" w14:textId="6A7B3F8A" w:rsidR="009B5AFA" w:rsidRPr="000C1C3B" w:rsidRDefault="009B5AFA" w:rsidP="000C1C3B">
      <w:pPr>
        <w:pStyle w:val="Nadpis5"/>
        <w:numPr>
          <w:ilvl w:val="0"/>
          <w:numId w:val="49"/>
        </w:numPr>
      </w:pPr>
      <w:bookmarkStart w:id="60" w:name="_Toc61163476"/>
      <w:bookmarkStart w:id="61" w:name="_Toc61164868"/>
      <w:r w:rsidRPr="000C1C3B">
        <w:t xml:space="preserve">Posledním </w:t>
      </w:r>
      <w:r w:rsidR="00443D48" w:rsidRPr="000C1C3B">
        <w:t xml:space="preserve">krokem </w:t>
      </w:r>
      <w:r w:rsidR="00787D5D" w:rsidRPr="000C1C3B">
        <w:t>před posíláním obrázku</w:t>
      </w:r>
      <w:r w:rsidR="008B47A8" w:rsidRPr="000C1C3B">
        <w:t xml:space="preserve"> pro</w:t>
      </w:r>
      <w:r w:rsidR="00787D5D" w:rsidRPr="000C1C3B">
        <w:t xml:space="preserve"> </w:t>
      </w:r>
      <w:proofErr w:type="spellStart"/>
      <w:r w:rsidR="00787D5D" w:rsidRPr="000C1C3B">
        <w:t>Tess</w:t>
      </w:r>
      <w:r w:rsidR="00B66E84">
        <w:t>er</w:t>
      </w:r>
      <w:r w:rsidR="00787D5D" w:rsidRPr="000C1C3B">
        <w:t>a</w:t>
      </w:r>
      <w:r w:rsidR="00B66E84">
        <w:t>c</w:t>
      </w:r>
      <w:r w:rsidR="00787D5D" w:rsidRPr="000C1C3B">
        <w:t>t</w:t>
      </w:r>
      <w:proofErr w:type="spellEnd"/>
      <w:r w:rsidR="00787D5D" w:rsidRPr="000C1C3B">
        <w:t xml:space="preserve"> je použití </w:t>
      </w:r>
      <w:proofErr w:type="spellStart"/>
      <w:r w:rsidR="00787D5D" w:rsidRPr="0044631F">
        <w:rPr>
          <w:i/>
          <w:iCs/>
        </w:rPr>
        <w:t>medianBlur</w:t>
      </w:r>
      <w:proofErr w:type="spellEnd"/>
      <w:r w:rsidRPr="000C1C3B">
        <w:t xml:space="preserve"> </w:t>
      </w:r>
      <w:r w:rsidR="008B47A8" w:rsidRPr="000C1C3B">
        <w:t>pro rozostření obrázku.</w:t>
      </w:r>
      <w:bookmarkEnd w:id="60"/>
      <w:bookmarkEnd w:id="61"/>
    </w:p>
    <w:p w14:paraId="4B6E5D6E" w14:textId="77777777" w:rsidR="0072327D" w:rsidRPr="0072327D" w:rsidRDefault="0072327D" w:rsidP="0072327D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bookmarkStart w:id="62" w:name="_Toc61163477"/>
      <w:bookmarkStart w:id="63" w:name="_Toc61164869"/>
      <w:proofErr w:type="spellStart"/>
      <w:r w:rsidRPr="0072327D">
        <w:rPr>
          <w:rFonts w:ascii="Consolas" w:hAnsi="Consolas"/>
          <w:color w:val="333333"/>
          <w:sz w:val="21"/>
          <w:szCs w:val="21"/>
        </w:rPr>
        <w:t>roi</w:t>
      </w:r>
      <w:proofErr w:type="spellEnd"/>
      <w:r w:rsidRPr="0072327D">
        <w:rPr>
          <w:rFonts w:ascii="Consolas" w:hAnsi="Consolas"/>
          <w:color w:val="333333"/>
          <w:sz w:val="21"/>
          <w:szCs w:val="21"/>
        </w:rPr>
        <w:t> </w:t>
      </w:r>
      <w:r w:rsidRPr="0072327D">
        <w:rPr>
          <w:rFonts w:ascii="Consolas" w:hAnsi="Consolas"/>
          <w:color w:val="859900"/>
          <w:sz w:val="21"/>
          <w:szCs w:val="21"/>
        </w:rPr>
        <w:t>=</w:t>
      </w:r>
      <w:r w:rsidRPr="0072327D">
        <w:rPr>
          <w:rFonts w:ascii="Consolas" w:hAnsi="Consolas"/>
          <w:color w:val="333333"/>
          <w:sz w:val="21"/>
          <w:szCs w:val="21"/>
        </w:rPr>
        <w:t> cv2.medianBlur(</w:t>
      </w:r>
      <w:proofErr w:type="spellStart"/>
      <w:r w:rsidRPr="0072327D">
        <w:rPr>
          <w:rFonts w:ascii="Consolas" w:hAnsi="Consolas"/>
          <w:color w:val="333333"/>
          <w:sz w:val="21"/>
          <w:szCs w:val="21"/>
        </w:rPr>
        <w:t>roi</w:t>
      </w:r>
      <w:proofErr w:type="spellEnd"/>
      <w:r w:rsidRPr="0072327D">
        <w:rPr>
          <w:rFonts w:ascii="Consolas" w:hAnsi="Consolas"/>
          <w:color w:val="333333"/>
          <w:sz w:val="21"/>
          <w:szCs w:val="21"/>
        </w:rPr>
        <w:t>, </w:t>
      </w:r>
      <w:r w:rsidRPr="0072327D">
        <w:rPr>
          <w:rFonts w:ascii="Consolas" w:hAnsi="Consolas"/>
          <w:color w:val="D33682"/>
          <w:sz w:val="21"/>
          <w:szCs w:val="21"/>
        </w:rPr>
        <w:t>5</w:t>
      </w:r>
      <w:r w:rsidRPr="0072327D">
        <w:rPr>
          <w:rFonts w:ascii="Consolas" w:hAnsi="Consolas"/>
          <w:color w:val="333333"/>
          <w:sz w:val="21"/>
          <w:szCs w:val="21"/>
        </w:rPr>
        <w:t>)</w:t>
      </w:r>
    </w:p>
    <w:p w14:paraId="75C2E7C2" w14:textId="7AE386F8" w:rsidR="009B5AFA" w:rsidRPr="000C1C3B" w:rsidRDefault="008B47A8" w:rsidP="000C1C3B">
      <w:pPr>
        <w:pStyle w:val="Nadpis5"/>
        <w:numPr>
          <w:ilvl w:val="0"/>
          <w:numId w:val="49"/>
        </w:numPr>
      </w:pPr>
      <w:r w:rsidRPr="000C1C3B">
        <w:t xml:space="preserve">Poté je obrázek předán </w:t>
      </w:r>
      <w:proofErr w:type="spellStart"/>
      <w:r w:rsidRPr="000C1C3B">
        <w:t>Tesseractu</w:t>
      </w:r>
      <w:proofErr w:type="spellEnd"/>
      <w:r w:rsidRPr="000C1C3B">
        <w:t>, aby z něj získal jednotlivé znaky a na závěr už jsou jenom jednotlivé znaky spojeny do řetězce.</w:t>
      </w:r>
      <w:bookmarkEnd w:id="62"/>
      <w:bookmarkEnd w:id="63"/>
    </w:p>
    <w:p w14:paraId="5D666F65" w14:textId="77777777" w:rsidR="0072327D" w:rsidRDefault="0072327D" w:rsidP="0072327D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r w:rsidRPr="0072327D">
        <w:rPr>
          <w:rFonts w:ascii="Consolas" w:hAnsi="Consolas"/>
          <w:color w:val="333333"/>
          <w:sz w:val="21"/>
          <w:szCs w:val="21"/>
        </w:rPr>
        <w:t>text </w:t>
      </w:r>
      <w:r w:rsidRPr="0072327D">
        <w:rPr>
          <w:rFonts w:ascii="Consolas" w:hAnsi="Consolas"/>
          <w:color w:val="859900"/>
          <w:sz w:val="21"/>
          <w:szCs w:val="21"/>
        </w:rPr>
        <w:t>=</w:t>
      </w:r>
      <w:r w:rsidRPr="0072327D">
        <w:rPr>
          <w:rFonts w:ascii="Consolas" w:hAnsi="Consolas"/>
          <w:color w:val="333333"/>
          <w:sz w:val="21"/>
          <w:szCs w:val="21"/>
        </w:rPr>
        <w:t> </w:t>
      </w:r>
      <w:proofErr w:type="gramStart"/>
      <w:r w:rsidRPr="0072327D">
        <w:rPr>
          <w:rFonts w:ascii="Consolas" w:hAnsi="Consolas"/>
          <w:color w:val="333333"/>
          <w:sz w:val="21"/>
          <w:szCs w:val="21"/>
        </w:rPr>
        <w:t>pytesseract.image</w:t>
      </w:r>
      <w:proofErr w:type="gramEnd"/>
      <w:r w:rsidRPr="0072327D">
        <w:rPr>
          <w:rFonts w:ascii="Consolas" w:hAnsi="Consolas"/>
          <w:color w:val="333333"/>
          <w:sz w:val="21"/>
          <w:szCs w:val="21"/>
        </w:rPr>
        <w:t>_to_string(roi, config</w:t>
      </w:r>
      <w:r w:rsidRPr="0072327D">
        <w:rPr>
          <w:rFonts w:ascii="Consolas" w:hAnsi="Consolas"/>
          <w:color w:val="859900"/>
          <w:sz w:val="21"/>
          <w:szCs w:val="21"/>
        </w:rPr>
        <w:t>=</w:t>
      </w:r>
      <w:r w:rsidRPr="0072327D">
        <w:rPr>
          <w:rFonts w:ascii="Consolas" w:hAnsi="Consolas"/>
          <w:color w:val="2AA198"/>
          <w:sz w:val="21"/>
          <w:szCs w:val="21"/>
        </w:rPr>
        <w:t>'-c tessedit_char_whitelist=0123456789ABCDEFGHIJKLMNOPQRSTUVWXYZ --psm 8 --oem 3'</w:t>
      </w:r>
      <w:r w:rsidRPr="0072327D">
        <w:rPr>
          <w:rFonts w:ascii="Consolas" w:hAnsi="Consolas"/>
          <w:color w:val="333333"/>
          <w:sz w:val="21"/>
          <w:szCs w:val="21"/>
        </w:rPr>
        <w:t>)</w:t>
      </w:r>
    </w:p>
    <w:p w14:paraId="728FAFF3" w14:textId="77777777" w:rsidR="0072327D" w:rsidRDefault="0072327D" w:rsidP="0072327D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proofErr w:type="spellStart"/>
      <w:r w:rsidRPr="0072327D">
        <w:rPr>
          <w:rFonts w:ascii="Consolas" w:hAnsi="Consolas"/>
          <w:color w:val="333333"/>
          <w:sz w:val="21"/>
          <w:szCs w:val="21"/>
        </w:rPr>
        <w:t>clean_text</w:t>
      </w:r>
      <w:proofErr w:type="spellEnd"/>
      <w:r w:rsidRPr="0072327D">
        <w:rPr>
          <w:rFonts w:ascii="Consolas" w:hAnsi="Consolas"/>
          <w:color w:val="333333"/>
          <w:sz w:val="21"/>
          <w:szCs w:val="21"/>
        </w:rPr>
        <w:t> </w:t>
      </w:r>
      <w:r w:rsidRPr="0072327D">
        <w:rPr>
          <w:rFonts w:ascii="Consolas" w:hAnsi="Consolas"/>
          <w:color w:val="859900"/>
          <w:sz w:val="21"/>
          <w:szCs w:val="21"/>
        </w:rPr>
        <w:t>=</w:t>
      </w:r>
      <w:r w:rsidRPr="0072327D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72327D">
        <w:rPr>
          <w:rFonts w:ascii="Consolas" w:hAnsi="Consolas"/>
          <w:color w:val="333333"/>
          <w:sz w:val="21"/>
          <w:szCs w:val="21"/>
        </w:rPr>
        <w:t>re.sub</w:t>
      </w:r>
      <w:proofErr w:type="spellEnd"/>
      <w:r w:rsidRPr="0072327D">
        <w:rPr>
          <w:rFonts w:ascii="Consolas" w:hAnsi="Consolas"/>
          <w:color w:val="333333"/>
          <w:sz w:val="21"/>
          <w:szCs w:val="21"/>
        </w:rPr>
        <w:t>(</w:t>
      </w:r>
      <w:r w:rsidRPr="0072327D">
        <w:rPr>
          <w:rFonts w:ascii="Consolas" w:hAnsi="Consolas"/>
          <w:color w:val="2AA198"/>
          <w:sz w:val="21"/>
          <w:szCs w:val="21"/>
        </w:rPr>
        <w:t>'[\W</w:t>
      </w:r>
      <w:proofErr w:type="gramStart"/>
      <w:r w:rsidRPr="0072327D">
        <w:rPr>
          <w:rFonts w:ascii="Consolas" w:hAnsi="Consolas"/>
          <w:color w:val="2AA198"/>
          <w:sz w:val="21"/>
          <w:szCs w:val="21"/>
        </w:rPr>
        <w:t>_]+</w:t>
      </w:r>
      <w:proofErr w:type="gramEnd"/>
      <w:r w:rsidRPr="0072327D">
        <w:rPr>
          <w:rFonts w:ascii="Consolas" w:hAnsi="Consolas"/>
          <w:color w:val="2AA198"/>
          <w:sz w:val="21"/>
          <w:szCs w:val="21"/>
        </w:rPr>
        <w:t>'</w:t>
      </w:r>
      <w:r w:rsidRPr="0072327D">
        <w:rPr>
          <w:rFonts w:ascii="Consolas" w:hAnsi="Consolas"/>
          <w:color w:val="333333"/>
          <w:sz w:val="21"/>
          <w:szCs w:val="21"/>
        </w:rPr>
        <w:t>, </w:t>
      </w:r>
      <w:r w:rsidRPr="0072327D">
        <w:rPr>
          <w:rFonts w:ascii="Consolas" w:hAnsi="Consolas"/>
          <w:color w:val="2AA198"/>
          <w:sz w:val="21"/>
          <w:szCs w:val="21"/>
        </w:rPr>
        <w:t>''</w:t>
      </w:r>
      <w:r w:rsidRPr="0072327D">
        <w:rPr>
          <w:rFonts w:ascii="Consolas" w:hAnsi="Consolas"/>
          <w:color w:val="333333"/>
          <w:sz w:val="21"/>
          <w:szCs w:val="21"/>
        </w:rPr>
        <w:t>, text)</w:t>
      </w:r>
    </w:p>
    <w:p w14:paraId="5C6B8C82" w14:textId="1731F4F9" w:rsidR="0072327D" w:rsidRPr="0072327D" w:rsidRDefault="0072327D" w:rsidP="0072327D">
      <w:pPr>
        <w:shd w:val="clear" w:color="auto" w:fill="FDF6E3"/>
        <w:spacing w:after="0" w:line="285" w:lineRule="atLeast"/>
        <w:ind w:left="720"/>
        <w:jc w:val="left"/>
        <w:rPr>
          <w:rFonts w:ascii="Consolas" w:hAnsi="Consolas"/>
          <w:color w:val="333333"/>
          <w:sz w:val="21"/>
          <w:szCs w:val="21"/>
        </w:rPr>
      </w:pPr>
      <w:proofErr w:type="spellStart"/>
      <w:r w:rsidRPr="0072327D">
        <w:rPr>
          <w:rFonts w:ascii="Consolas" w:hAnsi="Consolas"/>
          <w:color w:val="333333"/>
          <w:sz w:val="21"/>
          <w:szCs w:val="21"/>
        </w:rPr>
        <w:t>plate_num</w:t>
      </w:r>
      <w:proofErr w:type="spellEnd"/>
      <w:r w:rsidRPr="0072327D">
        <w:rPr>
          <w:rFonts w:ascii="Consolas" w:hAnsi="Consolas"/>
          <w:color w:val="333333"/>
          <w:sz w:val="21"/>
          <w:szCs w:val="21"/>
        </w:rPr>
        <w:t> </w:t>
      </w:r>
      <w:r w:rsidRPr="0072327D">
        <w:rPr>
          <w:rFonts w:ascii="Consolas" w:hAnsi="Consolas"/>
          <w:color w:val="859900"/>
          <w:sz w:val="21"/>
          <w:szCs w:val="21"/>
        </w:rPr>
        <w:t>+=</w:t>
      </w:r>
      <w:r w:rsidRPr="0072327D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72327D">
        <w:rPr>
          <w:rFonts w:ascii="Consolas" w:hAnsi="Consolas"/>
          <w:color w:val="333333"/>
          <w:sz w:val="21"/>
          <w:szCs w:val="21"/>
        </w:rPr>
        <w:t>clean_text</w:t>
      </w:r>
      <w:proofErr w:type="spellEnd"/>
    </w:p>
    <w:p w14:paraId="579772DF" w14:textId="66345F31" w:rsidR="002A7C83" w:rsidRDefault="002A7C83" w:rsidP="00E312B7">
      <w:pPr>
        <w:ind w:left="720"/>
      </w:pPr>
    </w:p>
    <w:p w14:paraId="40CBF684" w14:textId="72B91C88" w:rsidR="00A5397A" w:rsidRDefault="00A5397A" w:rsidP="00A5397A">
      <w:pPr>
        <w:pStyle w:val="Nadpis2"/>
        <w:numPr>
          <w:ilvl w:val="0"/>
          <w:numId w:val="0"/>
        </w:numPr>
        <w:ind w:left="57"/>
      </w:pPr>
    </w:p>
    <w:p w14:paraId="7B8AFB14" w14:textId="1DF595DE" w:rsidR="00A5397A" w:rsidRDefault="00A5397A" w:rsidP="00A5397A"/>
    <w:p w14:paraId="71831CDE" w14:textId="4DF76BD4" w:rsidR="00A5397A" w:rsidRDefault="00A5397A" w:rsidP="00A5397A"/>
    <w:p w14:paraId="27F09589" w14:textId="53A5635D" w:rsidR="00A5397A" w:rsidRDefault="00A5397A" w:rsidP="00A5397A"/>
    <w:p w14:paraId="0AE1C247" w14:textId="7A5DCD11" w:rsidR="00A5397A" w:rsidRDefault="00A5397A" w:rsidP="00A5397A"/>
    <w:p w14:paraId="7B90EE5F" w14:textId="77777777" w:rsidR="009E6BAD" w:rsidRDefault="009E6BAD" w:rsidP="00A5397A"/>
    <w:p w14:paraId="7781E32F" w14:textId="74E372DA" w:rsidR="00A5397A" w:rsidRDefault="00A5397A" w:rsidP="00A5397A">
      <w:pPr>
        <w:pStyle w:val="Nadpis2"/>
      </w:pPr>
      <w:bookmarkStart w:id="64" w:name="_Toc61163478"/>
      <w:bookmarkStart w:id="65" w:name="_Toc61164870"/>
      <w:bookmarkStart w:id="66" w:name="_Toc61253248"/>
      <w:r>
        <w:lastRenderedPageBreak/>
        <w:t>Spouštění programu</w:t>
      </w:r>
      <w:bookmarkEnd w:id="64"/>
      <w:bookmarkEnd w:id="65"/>
      <w:bookmarkEnd w:id="66"/>
    </w:p>
    <w:p w14:paraId="5DB80418" w14:textId="7F5A8925" w:rsidR="00A5397A" w:rsidRPr="00A5397A" w:rsidRDefault="00A5397A" w:rsidP="00A5397A">
      <w:r w:rsidRPr="001810F4">
        <w:t xml:space="preserve">python detect_video.py </w:t>
      </w:r>
      <w:r>
        <w:t>–</w:t>
      </w:r>
      <w:proofErr w:type="spellStart"/>
      <w:proofErr w:type="gramStart"/>
      <w:r w:rsidRPr="001810F4">
        <w:t>weights</w:t>
      </w:r>
      <w:proofErr w:type="spellEnd"/>
      <w:r>
        <w:t xml:space="preserve"> </w:t>
      </w:r>
      <w:r w:rsidRPr="001810F4">
        <w:t>.</w:t>
      </w:r>
      <w:proofErr w:type="gramEnd"/>
      <w:r w:rsidRPr="001810F4">
        <w:t>/</w:t>
      </w:r>
      <w:proofErr w:type="spellStart"/>
      <w:r w:rsidRPr="001810F4">
        <w:t>checkpoints</w:t>
      </w:r>
      <w:proofErr w:type="spellEnd"/>
      <w:r w:rsidRPr="001810F4">
        <w:t>/custom-416 --</w:t>
      </w:r>
      <w:proofErr w:type="spellStart"/>
      <w:r w:rsidRPr="001810F4">
        <w:t>size</w:t>
      </w:r>
      <w:proofErr w:type="spellEnd"/>
      <w:r w:rsidRPr="001810F4">
        <w:t xml:space="preserve"> 416 --model yolov4 --video http://192.168.1.134:8080/video --output ./</w:t>
      </w:r>
      <w:proofErr w:type="spellStart"/>
      <w:r w:rsidRPr="001810F4">
        <w:t>detections</w:t>
      </w:r>
      <w:proofErr w:type="spellEnd"/>
      <w:r w:rsidRPr="001810F4">
        <w:t>/recognition.avi --plate</w:t>
      </w:r>
    </w:p>
    <w:p w14:paraId="0D0A42D0" w14:textId="1972D948" w:rsidR="002A7C83" w:rsidRDefault="00E1132E" w:rsidP="001810F4">
      <w:pPr>
        <w:numPr>
          <w:ilvl w:val="0"/>
          <w:numId w:val="36"/>
        </w:numPr>
      </w:pPr>
      <w:proofErr w:type="spellStart"/>
      <w:r>
        <w:t>W</w:t>
      </w:r>
      <w:r w:rsidR="001810F4">
        <w:t>eights</w:t>
      </w:r>
      <w:proofErr w:type="spellEnd"/>
      <w:r w:rsidR="001810F4">
        <w:t>: načtení modelu yolov4</w:t>
      </w:r>
      <w:r>
        <w:t>.</w:t>
      </w:r>
    </w:p>
    <w:p w14:paraId="415CF878" w14:textId="1B878CAC" w:rsidR="001810F4" w:rsidRDefault="00E1132E" w:rsidP="001810F4">
      <w:pPr>
        <w:numPr>
          <w:ilvl w:val="0"/>
          <w:numId w:val="36"/>
        </w:numPr>
      </w:pPr>
      <w:proofErr w:type="spellStart"/>
      <w:r>
        <w:t>S</w:t>
      </w:r>
      <w:r w:rsidR="001810F4">
        <w:t>ize</w:t>
      </w:r>
      <w:proofErr w:type="spellEnd"/>
      <w:r w:rsidR="001810F4">
        <w:t>: změnit velikost obrázku</w:t>
      </w:r>
      <w:r>
        <w:t>.</w:t>
      </w:r>
    </w:p>
    <w:p w14:paraId="22A9BA76" w14:textId="66BFC4A2" w:rsidR="001810F4" w:rsidRDefault="00E1132E" w:rsidP="001810F4">
      <w:pPr>
        <w:numPr>
          <w:ilvl w:val="0"/>
          <w:numId w:val="36"/>
        </w:numPr>
      </w:pPr>
      <w:r>
        <w:t>M</w:t>
      </w:r>
      <w:r w:rsidR="001810F4">
        <w:t>odel: použití modelu yolov4</w:t>
      </w:r>
      <w:r>
        <w:t>.</w:t>
      </w:r>
    </w:p>
    <w:p w14:paraId="295F5C7C" w14:textId="68502C48" w:rsidR="001810F4" w:rsidRDefault="00E1132E" w:rsidP="001810F4">
      <w:pPr>
        <w:numPr>
          <w:ilvl w:val="0"/>
          <w:numId w:val="36"/>
        </w:numPr>
      </w:pPr>
      <w:r>
        <w:t>V</w:t>
      </w:r>
      <w:r w:rsidR="001810F4">
        <w:t>ideo: adresář kde se video nachází, adresa streamu, nebo použití 0 pro web</w:t>
      </w:r>
      <w:r w:rsidR="002D7030">
        <w:t>k</w:t>
      </w:r>
      <w:r w:rsidR="001810F4">
        <w:t>ameru</w:t>
      </w:r>
      <w:r>
        <w:t>.</w:t>
      </w:r>
    </w:p>
    <w:p w14:paraId="0C49BE4F" w14:textId="4BE34162" w:rsidR="001810F4" w:rsidRDefault="00E1132E" w:rsidP="001810F4">
      <w:pPr>
        <w:numPr>
          <w:ilvl w:val="0"/>
          <w:numId w:val="36"/>
        </w:numPr>
      </w:pPr>
      <w:r>
        <w:t>O</w:t>
      </w:r>
      <w:r w:rsidR="001810F4">
        <w:t>utput: kde se se rozpoznané video uloží</w:t>
      </w:r>
      <w:r>
        <w:t>.</w:t>
      </w:r>
    </w:p>
    <w:p w14:paraId="5982690C" w14:textId="733824A8" w:rsidR="001810F4" w:rsidRDefault="00E1132E" w:rsidP="001810F4">
      <w:pPr>
        <w:numPr>
          <w:ilvl w:val="0"/>
          <w:numId w:val="36"/>
        </w:numPr>
      </w:pPr>
      <w:r>
        <w:t>P</w:t>
      </w:r>
      <w:r w:rsidR="001810F4">
        <w:t>late</w:t>
      </w:r>
      <w:r>
        <w:t>:</w:t>
      </w:r>
      <w:r w:rsidR="001810F4">
        <w:t xml:space="preserve"> pro spuštění programu pro detekování SPZ</w:t>
      </w:r>
      <w:r>
        <w:t>.</w:t>
      </w:r>
    </w:p>
    <w:p w14:paraId="38C0B2E7" w14:textId="68BCA656" w:rsidR="002A4678" w:rsidRDefault="001810F4" w:rsidP="00A5397A">
      <w:pPr>
        <w:pStyle w:val="Nadpis2"/>
      </w:pPr>
      <w:bookmarkStart w:id="67" w:name="_Toc61163479"/>
      <w:bookmarkStart w:id="68" w:name="_Toc61164871"/>
      <w:bookmarkStart w:id="69" w:name="_Toc61253249"/>
      <w:r>
        <w:t>D</w:t>
      </w:r>
      <w:r w:rsidR="002A4678">
        <w:t>atabáze</w:t>
      </w:r>
      <w:bookmarkEnd w:id="67"/>
      <w:bookmarkEnd w:id="68"/>
      <w:bookmarkEnd w:id="69"/>
    </w:p>
    <w:p w14:paraId="42FDCBA1" w14:textId="42848501" w:rsidR="002E0DD4" w:rsidRDefault="002A4678" w:rsidP="001810F4">
      <w:r>
        <w:t xml:space="preserve">Pro celou aplikaci </w:t>
      </w:r>
      <w:r w:rsidR="00D539FA">
        <w:t xml:space="preserve">jsem použil databázi </w:t>
      </w:r>
      <w:proofErr w:type="spellStart"/>
      <w:r w:rsidR="00D539FA">
        <w:t>MySQL</w:t>
      </w:r>
      <w:proofErr w:type="spellEnd"/>
      <w:r w:rsidR="00D539FA">
        <w:t xml:space="preserve">, do které pomocí </w:t>
      </w:r>
      <w:proofErr w:type="spellStart"/>
      <w:proofErr w:type="gramStart"/>
      <w:r w:rsidR="00D539FA">
        <w:t>mysql.connector</w:t>
      </w:r>
      <w:proofErr w:type="spellEnd"/>
      <w:proofErr w:type="gramEnd"/>
      <w:r w:rsidR="00D539FA">
        <w:t xml:space="preserve"> ukládám data o rozpoznaných SPZ, které obsahují SPZ, jméno vlastníka auta, příjmení vlastníka auta, čas a datum kdy byla rozpoznána.</w:t>
      </w:r>
      <w:r w:rsidR="002E0DD4">
        <w:t xml:space="preserve"> Jméno a příjmení vlastníka auta je zjištěno pomocí pomocné tabulky, kde jsou uloženy údaje o vlastnicích aut s danou SPZ.</w:t>
      </w:r>
    </w:p>
    <w:p w14:paraId="62D3DF6C" w14:textId="0CF30211" w:rsidR="002A4678" w:rsidRDefault="00D539FA" w:rsidP="001810F4">
      <w:r>
        <w:t xml:space="preserve"> Na webu jsou data z databáze zobrazeny pomocí </w:t>
      </w:r>
      <w:r w:rsidR="00E1132E">
        <w:t xml:space="preserve">datových </w:t>
      </w:r>
      <w:r>
        <w:t>modelů</w:t>
      </w:r>
      <w:r w:rsidR="00E1132E">
        <w:t xml:space="preserve"> z</w:t>
      </w:r>
      <w:r>
        <w:t xml:space="preserve"> frameworku </w:t>
      </w:r>
      <w:proofErr w:type="spellStart"/>
      <w:r>
        <w:t>Django</w:t>
      </w:r>
      <w:proofErr w:type="spellEnd"/>
      <w:r>
        <w:t>.</w:t>
      </w:r>
    </w:p>
    <w:p w14:paraId="03A361CE" w14:textId="47AF58BE" w:rsidR="001810F4" w:rsidRDefault="002A4678" w:rsidP="001810F4">
      <w:r w:rsidRPr="002A4678">
        <w:t xml:space="preserve"> </w:t>
      </w:r>
      <w:r w:rsidR="00DB0897">
        <w:pict w14:anchorId="3D014232">
          <v:shape id="_x0000_i1031" type="#_x0000_t75" style="width:366.75pt;height:222pt">
            <v:imagedata r:id="rId21" o:title=""/>
          </v:shape>
        </w:pict>
      </w:r>
    </w:p>
    <w:p w14:paraId="5A1CEC34" w14:textId="1551C262" w:rsidR="009A59DF" w:rsidRPr="009A59DF" w:rsidRDefault="009A59DF" w:rsidP="009A59DF">
      <w:pPr>
        <w:jc w:val="center"/>
        <w:rPr>
          <w:i/>
          <w:iCs/>
        </w:rPr>
      </w:pPr>
      <w:r w:rsidRPr="009A59DF">
        <w:rPr>
          <w:i/>
          <w:iCs/>
        </w:rPr>
        <w:t>Obrázek č.1 Databáze</w:t>
      </w:r>
    </w:p>
    <w:p w14:paraId="2F54BDDC" w14:textId="36744C00" w:rsidR="00D04AE6" w:rsidRDefault="00680144" w:rsidP="00443D48">
      <w:pPr>
        <w:pStyle w:val="Nadpis1"/>
      </w:pPr>
      <w:bookmarkStart w:id="70" w:name="_Toc61163480"/>
      <w:bookmarkStart w:id="71" w:name="_Toc61164872"/>
      <w:bookmarkStart w:id="72" w:name="_Toc61253250"/>
      <w:r>
        <w:lastRenderedPageBreak/>
        <w:t>V</w:t>
      </w:r>
      <w:r w:rsidR="00A0246F" w:rsidRPr="00A0246F">
        <w:t>ýsledk</w:t>
      </w:r>
      <w:r>
        <w:t>y řešení, výstupy</w:t>
      </w:r>
      <w:bookmarkEnd w:id="70"/>
      <w:bookmarkEnd w:id="71"/>
      <w:bookmarkEnd w:id="72"/>
    </w:p>
    <w:p w14:paraId="6DCA9A9B" w14:textId="75313173" w:rsidR="004069A1" w:rsidRDefault="00BE2B4D" w:rsidP="004069A1">
      <w:pPr>
        <w:ind w:left="360"/>
      </w:pPr>
      <w:r>
        <w:t xml:space="preserve">Systém </w:t>
      </w:r>
      <w:r w:rsidR="005361C4">
        <w:t>je v současné době zcela funkční. Program rozpozná</w:t>
      </w:r>
      <w:r w:rsidR="00BC2646">
        <w:t xml:space="preserve"> ze streamu</w:t>
      </w:r>
      <w:r w:rsidR="005361C4">
        <w:t xml:space="preserve"> </w:t>
      </w:r>
      <w:r w:rsidR="00BC2646">
        <w:t>SPZ</w:t>
      </w:r>
      <w:r w:rsidR="005361C4">
        <w:t xml:space="preserve"> a uloží do databáze. Na webové stránce jsou zobrazena data všech SPZ</w:t>
      </w:r>
      <w:r w:rsidR="00B54BD5">
        <w:t xml:space="preserve"> získána z databáze</w:t>
      </w:r>
      <w:r w:rsidR="005361C4">
        <w:t>, které byly programem zaznamenány</w:t>
      </w:r>
      <w:r>
        <w:t>. Každá zaznamenaná SPZ je poslána emailem uživateli.</w:t>
      </w:r>
      <w:r w:rsidR="004069A1">
        <w:t xml:space="preserve"> </w:t>
      </w:r>
      <w:r w:rsidR="00616A59">
        <w:t>Uživatel</w:t>
      </w:r>
      <w:r w:rsidR="003C1B09">
        <w:t xml:space="preserve">, </w:t>
      </w:r>
      <w:r w:rsidR="004069A1">
        <w:t>může na webové stránce přidávat vlastníky aut do databáze</w:t>
      </w:r>
      <w:r w:rsidR="003C1B09">
        <w:t xml:space="preserve">, </w:t>
      </w:r>
      <w:r w:rsidR="004069A1">
        <w:t>nebo je smazat.</w:t>
      </w:r>
    </w:p>
    <w:p w14:paraId="0E047561" w14:textId="77777777" w:rsidR="00354FC1" w:rsidRDefault="00354FC1" w:rsidP="004069A1">
      <w:pPr>
        <w:ind w:left="360"/>
      </w:pPr>
    </w:p>
    <w:p w14:paraId="0A9EA627" w14:textId="28C7C520" w:rsidR="009A59DF" w:rsidRDefault="00F75816" w:rsidP="00D04AE6">
      <w:r>
        <w:pict w14:anchorId="6B46BEB5">
          <v:shape id="_x0000_i1032" type="#_x0000_t75" style="width:319.5pt;height:93.75pt">
            <v:imagedata r:id="rId22" o:title=""/>
          </v:shape>
        </w:pict>
      </w:r>
    </w:p>
    <w:p w14:paraId="12E23558" w14:textId="146D4D13" w:rsidR="009A59DF" w:rsidRPr="009A59DF" w:rsidRDefault="009A59DF" w:rsidP="009A59DF">
      <w:pPr>
        <w:jc w:val="center"/>
        <w:rPr>
          <w:i/>
          <w:iCs/>
        </w:rPr>
      </w:pPr>
      <w:r w:rsidRPr="009A59DF">
        <w:rPr>
          <w:i/>
          <w:iCs/>
        </w:rPr>
        <w:t xml:space="preserve">Obrázek č.2 </w:t>
      </w:r>
      <w:r>
        <w:rPr>
          <w:i/>
          <w:iCs/>
        </w:rPr>
        <w:t>F</w:t>
      </w:r>
      <w:r w:rsidRPr="009A59DF">
        <w:rPr>
          <w:i/>
          <w:iCs/>
        </w:rPr>
        <w:t>ormulář</w:t>
      </w:r>
    </w:p>
    <w:p w14:paraId="4787AC73" w14:textId="09E95AA1" w:rsidR="007907F4" w:rsidRDefault="00DB0897" w:rsidP="00D04AE6">
      <w:r>
        <w:pict w14:anchorId="3D4FA171">
          <v:shape id="_x0000_i1033" type="#_x0000_t75" style="width:452.25pt;height:75.75pt">
            <v:imagedata r:id="rId23" o:title=""/>
          </v:shape>
        </w:pict>
      </w:r>
    </w:p>
    <w:p w14:paraId="584684D7" w14:textId="6DF7231D" w:rsidR="009A59DF" w:rsidRPr="009A59DF" w:rsidRDefault="009A59DF" w:rsidP="009A59DF">
      <w:pPr>
        <w:jc w:val="center"/>
        <w:rPr>
          <w:i/>
          <w:iCs/>
        </w:rPr>
      </w:pPr>
      <w:r w:rsidRPr="009A59DF">
        <w:rPr>
          <w:i/>
          <w:iCs/>
        </w:rPr>
        <w:t xml:space="preserve">Obrázek č.3 </w:t>
      </w:r>
      <w:r>
        <w:rPr>
          <w:i/>
          <w:iCs/>
        </w:rPr>
        <w:t>V</w:t>
      </w:r>
      <w:r w:rsidRPr="009A59DF">
        <w:rPr>
          <w:i/>
          <w:iCs/>
        </w:rPr>
        <w:t>lastníci aut</w:t>
      </w:r>
    </w:p>
    <w:p w14:paraId="7416C27A" w14:textId="39DDB63D" w:rsidR="001810F4" w:rsidRPr="00A0246F" w:rsidRDefault="00F75816" w:rsidP="009D6699">
      <w:pPr>
        <w:rPr>
          <w:i/>
        </w:rPr>
      </w:pPr>
      <w:r>
        <w:pict w14:anchorId="20740C30">
          <v:shape id="_x0000_i1034" type="#_x0000_t75" style="width:451.5pt;height:51pt">
            <v:imagedata r:id="rId24" o:title=""/>
          </v:shape>
        </w:pict>
      </w:r>
    </w:p>
    <w:p w14:paraId="7C1C1F57" w14:textId="26EB7CB7" w:rsidR="00483A69" w:rsidRPr="00354FC1" w:rsidRDefault="009A59DF" w:rsidP="009A59DF">
      <w:pPr>
        <w:jc w:val="center"/>
        <w:rPr>
          <w:i/>
          <w:iCs/>
        </w:rPr>
      </w:pPr>
      <w:r w:rsidRPr="00354FC1">
        <w:rPr>
          <w:i/>
          <w:iCs/>
        </w:rPr>
        <w:t>Obrázek č.4 Data o SPZ</w:t>
      </w:r>
    </w:p>
    <w:p w14:paraId="6D4D7C88" w14:textId="50AF61EB" w:rsidR="00E35B6B" w:rsidRDefault="00E35B6B" w:rsidP="00483A69"/>
    <w:p w14:paraId="734C5F97" w14:textId="2F756170" w:rsidR="00E35B6B" w:rsidRDefault="00E35B6B" w:rsidP="00483A69"/>
    <w:p w14:paraId="4527E42C" w14:textId="33567DCF" w:rsidR="00E35B6B" w:rsidRDefault="00E35B6B" w:rsidP="00483A69"/>
    <w:p w14:paraId="1D21C9D5" w14:textId="060A7210" w:rsidR="004B6EF1" w:rsidRDefault="004B6EF1" w:rsidP="00483A69"/>
    <w:p w14:paraId="59C68755" w14:textId="3042B893" w:rsidR="009A59DF" w:rsidRDefault="009A59DF" w:rsidP="00483A69"/>
    <w:p w14:paraId="0AAF9A13" w14:textId="0E6BF577" w:rsidR="009A59DF" w:rsidRDefault="009A59DF" w:rsidP="00483A69"/>
    <w:p w14:paraId="5EB482D0" w14:textId="77777777" w:rsidR="009A59DF" w:rsidRDefault="009A59DF" w:rsidP="00483A69"/>
    <w:p w14:paraId="23EEF567" w14:textId="2AB6C232" w:rsidR="001F423D" w:rsidRPr="00E35B6B" w:rsidRDefault="00B8449A" w:rsidP="00E35B6B">
      <w:pPr>
        <w:rPr>
          <w:b/>
          <w:sz w:val="28"/>
          <w:szCs w:val="28"/>
        </w:rPr>
      </w:pPr>
      <w:bookmarkStart w:id="73" w:name="_Toc61163484"/>
      <w:bookmarkStart w:id="74" w:name="_Toc61164876"/>
      <w:r w:rsidRPr="00E35B6B">
        <w:rPr>
          <w:b/>
          <w:caps/>
        </w:rPr>
        <w:lastRenderedPageBreak/>
        <w:t>Závěr</w:t>
      </w:r>
      <w:bookmarkEnd w:id="73"/>
      <w:bookmarkEnd w:id="74"/>
    </w:p>
    <w:p w14:paraId="0C0CE745" w14:textId="0948044F" w:rsidR="00FB1074" w:rsidRDefault="00FB1074" w:rsidP="001F423D">
      <w:r>
        <w:t xml:space="preserve">Úkolem bylo zprovoznit program pro rozpoznání SPZ a její následné uložení do </w:t>
      </w:r>
      <w:proofErr w:type="spellStart"/>
      <w:r w:rsidR="00EB003F">
        <w:t>MySQL</w:t>
      </w:r>
      <w:proofErr w:type="spellEnd"/>
      <w:r w:rsidR="00EB003F">
        <w:t xml:space="preserve"> </w:t>
      </w:r>
      <w:r>
        <w:t>databáze</w:t>
      </w:r>
      <w:r w:rsidR="00EB003F">
        <w:t>.</w:t>
      </w:r>
      <w:r w:rsidR="000B16B8">
        <w:t xml:space="preserve"> </w:t>
      </w:r>
      <w:r w:rsidR="00EB003F">
        <w:t>P</w:t>
      </w:r>
      <w:r w:rsidR="000B16B8">
        <w:t>rogram</w:t>
      </w:r>
      <w:r w:rsidR="00EB003F">
        <w:t xml:space="preserve"> rozezná SPZ a následně ji úspěšně pošle na email, a ukládá data na </w:t>
      </w:r>
      <w:proofErr w:type="spellStart"/>
      <w:r w:rsidR="00EB003F">
        <w:t>MySQL</w:t>
      </w:r>
      <w:proofErr w:type="spellEnd"/>
      <w:r w:rsidR="00EB003F">
        <w:t xml:space="preserve"> databázi.</w:t>
      </w:r>
    </w:p>
    <w:p w14:paraId="428EC6EA" w14:textId="041632AE" w:rsidR="00FB1074" w:rsidRDefault="00FB1074" w:rsidP="001F423D">
      <w:bookmarkStart w:id="75" w:name="_Hlk61892408"/>
      <w:r>
        <w:t xml:space="preserve">S projektem jsem spokojen, i když mám v plánu hned několik vylepšení. Mám v plánu spustit aplikaci na </w:t>
      </w:r>
      <w:proofErr w:type="spellStart"/>
      <w:r>
        <w:t>Colaboratory</w:t>
      </w:r>
      <w:proofErr w:type="spellEnd"/>
      <w:r>
        <w:t xml:space="preserve">, což je produkt společnosti Google. </w:t>
      </w:r>
      <w:proofErr w:type="spellStart"/>
      <w:r>
        <w:t>Colaboratory</w:t>
      </w:r>
      <w:proofErr w:type="spellEnd"/>
      <w:r>
        <w:t xml:space="preserve"> mi umožní spustit </w:t>
      </w:r>
      <w:r w:rsidRPr="00FB1074">
        <w:t>kód</w:t>
      </w:r>
      <w:r>
        <w:t xml:space="preserve"> na cloud a poskytuje bezplatný přístup </w:t>
      </w:r>
      <w:r w:rsidR="008217C0">
        <w:t>k výpočetním zdrojům včetně GPU. Dále plánuji vyměnit nahrávací zařízení, místo mobilního telefonu použít IP kameru.</w:t>
      </w:r>
    </w:p>
    <w:bookmarkEnd w:id="75"/>
    <w:p w14:paraId="5DA44C9F" w14:textId="77777777" w:rsidR="00AB18DA" w:rsidRDefault="00AB18DA" w:rsidP="00D04AE6"/>
    <w:p w14:paraId="031C4F4D" w14:textId="28137C61" w:rsidR="00E15D00" w:rsidRDefault="004B50BA" w:rsidP="006E2B97">
      <w:r w:rsidRPr="004B50BA">
        <w:t>https://github.com/it1720/zaverecny_projekt</w:t>
      </w:r>
    </w:p>
    <w:p w14:paraId="701AE0C9" w14:textId="77777777" w:rsidR="00802D4F" w:rsidRDefault="00802D4F"/>
    <w:p w14:paraId="5B36187D" w14:textId="20D3B882" w:rsidR="006B0826" w:rsidRPr="000C1C3B" w:rsidRDefault="00F03DA6" w:rsidP="000C1C3B">
      <w:pPr>
        <w:pStyle w:val="Nadpis"/>
        <w:rPr>
          <w:sz w:val="24"/>
          <w:szCs w:val="24"/>
        </w:rPr>
      </w:pPr>
      <w:bookmarkStart w:id="76" w:name="_Toc37577735"/>
      <w:bookmarkStart w:id="77" w:name="_Toc88120446"/>
      <w:bookmarkStart w:id="78" w:name="_Toc88120683"/>
      <w:bookmarkStart w:id="79" w:name="_Toc88120895"/>
      <w:bookmarkStart w:id="80" w:name="_Toc88120999"/>
      <w:bookmarkStart w:id="81" w:name="_Toc88121042"/>
      <w:bookmarkStart w:id="82" w:name="_Toc88121179"/>
      <w:bookmarkStart w:id="83" w:name="_Toc88121553"/>
      <w:bookmarkStart w:id="84" w:name="_Toc88121610"/>
      <w:bookmarkStart w:id="85" w:name="_Toc88121748"/>
      <w:bookmarkStart w:id="86" w:name="_Toc88122014"/>
      <w:bookmarkStart w:id="87" w:name="_Toc88124619"/>
      <w:bookmarkStart w:id="88" w:name="_Toc88124656"/>
      <w:bookmarkStart w:id="89" w:name="_Toc88124806"/>
      <w:bookmarkStart w:id="90" w:name="_Toc88125789"/>
      <w:bookmarkStart w:id="91" w:name="_Toc88126309"/>
      <w:bookmarkStart w:id="92" w:name="_Toc88126460"/>
      <w:bookmarkStart w:id="93" w:name="_Toc88126527"/>
      <w:bookmarkStart w:id="94" w:name="_Toc88126556"/>
      <w:bookmarkStart w:id="95" w:name="_Toc88126772"/>
      <w:bookmarkStart w:id="96" w:name="_Toc88126862"/>
      <w:bookmarkStart w:id="97" w:name="_Toc88127103"/>
      <w:bookmarkStart w:id="98" w:name="_Toc88127146"/>
      <w:bookmarkStart w:id="99" w:name="_Toc88128511"/>
      <w:bookmarkStart w:id="100" w:name="_Toc107634153"/>
      <w:bookmarkStart w:id="101" w:name="_Toc107635188"/>
      <w:bookmarkStart w:id="102" w:name="_Toc107635228"/>
      <w:bookmarkStart w:id="103" w:name="_Toc107635245"/>
      <w:bookmarkStart w:id="104" w:name="_Toc61163485"/>
      <w:bookmarkStart w:id="105" w:name="_Toc61164877"/>
      <w:bookmarkStart w:id="106" w:name="_Toc61253251"/>
      <w:r w:rsidRPr="006B0826">
        <w:rPr>
          <w:sz w:val="24"/>
          <w:szCs w:val="24"/>
        </w:rPr>
        <w:lastRenderedPageBreak/>
        <w:t>Seznam použit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 w:rsidR="00802D4F" w:rsidRPr="006B0826">
        <w:rPr>
          <w:sz w:val="24"/>
          <w:szCs w:val="24"/>
        </w:rPr>
        <w:t>ýCH INFORMAČNÍCH ZDROJů</w:t>
      </w:r>
      <w:bookmarkEnd w:id="104"/>
      <w:bookmarkEnd w:id="105"/>
      <w:bookmarkEnd w:id="106"/>
    </w:p>
    <w:p w14:paraId="5DDE15B4" w14:textId="6FEEA8EA" w:rsidR="00FE62A8" w:rsidRPr="000C1C3B" w:rsidRDefault="00F03DA6" w:rsidP="000C1C3B">
      <w:pPr>
        <w:pStyle w:val="Literatura"/>
        <w:jc w:val="left"/>
      </w:pPr>
      <w:bookmarkStart w:id="107" w:name="_Ref94455389"/>
      <w:r w:rsidRPr="006B0826">
        <w:t>[</w:t>
      </w:r>
      <w:r w:rsidR="00F75816">
        <w:fldChar w:fldCharType="begin"/>
      </w:r>
      <w:r w:rsidR="00F75816">
        <w:instrText xml:space="preserve"> SEQ [ \* ARABIC </w:instrText>
      </w:r>
      <w:r w:rsidR="00F75816">
        <w:fldChar w:fldCharType="separate"/>
      </w:r>
      <w:r w:rsidR="001676A8" w:rsidRPr="006B0826">
        <w:t>1</w:t>
      </w:r>
      <w:r w:rsidR="00F75816">
        <w:fldChar w:fldCharType="end"/>
      </w:r>
      <w:bookmarkEnd w:id="107"/>
      <w:r w:rsidRPr="006B0826">
        <w:t>]</w:t>
      </w:r>
      <w:r w:rsidR="00FE62A8" w:rsidRPr="006B0826">
        <w:t xml:space="preserve">       </w:t>
      </w:r>
      <w:r w:rsidR="0044631F">
        <w:t xml:space="preserve"> </w:t>
      </w:r>
      <w:r w:rsidR="00FE62A8" w:rsidRPr="006B0826">
        <w:t xml:space="preserve"> </w:t>
      </w:r>
      <w:r w:rsidR="00FE62A8" w:rsidRPr="000C1C3B">
        <w:t xml:space="preserve">Program pro rozpoznávání SPZ [online]. [cit. 2021-01-09]. </w:t>
      </w:r>
    </w:p>
    <w:p w14:paraId="5BD0E205" w14:textId="1588CBF9" w:rsidR="003652EE" w:rsidRPr="006B0826" w:rsidRDefault="000C1C3B" w:rsidP="000C1C3B">
      <w:pPr>
        <w:pStyle w:val="Literatura"/>
        <w:jc w:val="left"/>
      </w:pPr>
      <w:r>
        <w:tab/>
      </w:r>
      <w:r>
        <w:tab/>
      </w:r>
      <w:r w:rsidR="00FE62A8" w:rsidRPr="000C1C3B">
        <w:t>Dostupné z: https://github.com/theAIGuysCode/yolov4-custom-functions</w:t>
      </w:r>
    </w:p>
    <w:p w14:paraId="621209E5" w14:textId="736E5C17" w:rsidR="003652EE" w:rsidRPr="006B0826" w:rsidRDefault="003652EE" w:rsidP="000C1C3B">
      <w:pPr>
        <w:pStyle w:val="Literatura"/>
        <w:jc w:val="left"/>
      </w:pPr>
      <w:r w:rsidRPr="000C1C3B">
        <w:t>[2]</w:t>
      </w:r>
      <w:r w:rsidR="006B0826" w:rsidRPr="000C1C3B">
        <w:tab/>
      </w:r>
      <w:r w:rsidR="000C1C3B">
        <w:tab/>
      </w:r>
      <w:r w:rsidR="00FE62A8" w:rsidRPr="000C1C3B">
        <w:t xml:space="preserve">Vložení dat do </w:t>
      </w:r>
      <w:proofErr w:type="spellStart"/>
      <w:r w:rsidR="00FE62A8" w:rsidRPr="000C1C3B">
        <w:t>MySQL</w:t>
      </w:r>
      <w:proofErr w:type="spellEnd"/>
      <w:r w:rsidR="00DC5BD9">
        <w:t xml:space="preserve"> Python</w:t>
      </w:r>
      <w:r w:rsidR="00FE62A8" w:rsidRPr="000C1C3B">
        <w:t> [online]. [cit. 2021-01-09]. Dostupné z: https://www.w3schools.com/python/python_mysql_insert.asp</w:t>
      </w:r>
    </w:p>
    <w:p w14:paraId="69129258" w14:textId="77E5E13C" w:rsidR="00F03DA6" w:rsidRPr="000C1C3B" w:rsidRDefault="003652EE" w:rsidP="000C1C3B">
      <w:pPr>
        <w:pStyle w:val="Literatura"/>
        <w:jc w:val="left"/>
      </w:pPr>
      <w:r w:rsidRPr="000C1C3B">
        <w:t>[</w:t>
      </w:r>
      <w:r w:rsidR="00FE62A8" w:rsidRPr="000C1C3B">
        <w:t>3</w:t>
      </w:r>
      <w:r w:rsidRPr="000C1C3B">
        <w:t>]</w:t>
      </w:r>
      <w:r w:rsidR="000C1C3B">
        <w:tab/>
      </w:r>
      <w:r w:rsidRPr="006B0826">
        <w:tab/>
      </w:r>
      <w:r w:rsidR="00C632EB">
        <w:t>Python email</w:t>
      </w:r>
      <w:r w:rsidR="00FE62A8" w:rsidRPr="000C1C3B">
        <w:t xml:space="preserve"> [online]. [cit. 2021-01-09]. Dostupné z: </w:t>
      </w:r>
      <w:r w:rsidR="00252A22" w:rsidRPr="00252A22">
        <w:t>https://blog.mailtrap.io/sending-emails-in-python-tutorial-with-code-examples/</w:t>
      </w:r>
    </w:p>
    <w:p w14:paraId="1D6DBF05" w14:textId="4BFE8EA8" w:rsidR="00355393" w:rsidRPr="000C1C3B" w:rsidRDefault="00355393" w:rsidP="000C1C3B">
      <w:pPr>
        <w:pStyle w:val="Literatura"/>
        <w:jc w:val="left"/>
      </w:pPr>
      <w:r w:rsidRPr="000C1C3B">
        <w:t>[</w:t>
      </w:r>
      <w:r w:rsidR="005B7341">
        <w:t>4</w:t>
      </w:r>
      <w:r w:rsidRPr="000C1C3B">
        <w:t>]</w:t>
      </w:r>
      <w:r w:rsidRPr="000C1C3B">
        <w:tab/>
        <w:t xml:space="preserve">     </w:t>
      </w:r>
      <w:r w:rsidR="000C1C3B">
        <w:t xml:space="preserve">    </w:t>
      </w:r>
      <w:r w:rsidR="00C632EB">
        <w:t>Rozpoznání SPZ</w:t>
      </w:r>
      <w:r w:rsidRPr="000C1C3B">
        <w:t xml:space="preserve"> [online]. [cit. 2021-01-09]. Dostupné </w:t>
      </w:r>
      <w:proofErr w:type="gramStart"/>
      <w:r w:rsidRPr="000C1C3B">
        <w:t xml:space="preserve">z:   </w:t>
      </w:r>
      <w:proofErr w:type="gramEnd"/>
      <w:r w:rsidRPr="000C1C3B">
        <w:t xml:space="preserve">                              </w:t>
      </w:r>
      <w:r w:rsidR="0027329E" w:rsidRPr="000C1C3B">
        <w:t xml:space="preserve">  </w:t>
      </w:r>
      <w:hyperlink r:id="rId25" w:history="1">
        <w:r w:rsidR="000C1826" w:rsidRPr="000C1C3B">
          <w:t>https://www.youtube.com/watch?v=nOIVxi5yurE&amp;ab_channel=TheAIGuy</w:t>
        </w:r>
      </w:hyperlink>
    </w:p>
    <w:p w14:paraId="5DDF9592" w14:textId="2A817292" w:rsidR="00071ACD" w:rsidRPr="000C1C3B" w:rsidRDefault="00355393" w:rsidP="000C1C3B">
      <w:pPr>
        <w:pStyle w:val="Literatura"/>
        <w:jc w:val="left"/>
      </w:pPr>
      <w:r w:rsidRPr="000C1C3B">
        <w:t>[</w:t>
      </w:r>
      <w:r w:rsidR="005B7341">
        <w:t>5</w:t>
      </w:r>
      <w:r w:rsidRPr="000C1C3B">
        <w:t>]</w:t>
      </w:r>
      <w:r w:rsidRPr="000C1C3B">
        <w:tab/>
        <w:t xml:space="preserve">     </w:t>
      </w:r>
      <w:r w:rsidR="000C1C3B">
        <w:t xml:space="preserve">     </w:t>
      </w:r>
      <w:r w:rsidR="00C632EB">
        <w:t>Rozpoznání SPZ</w:t>
      </w:r>
      <w:r w:rsidR="00C632EB" w:rsidRPr="000C1C3B">
        <w:t> </w:t>
      </w:r>
      <w:r w:rsidR="009B6599" w:rsidRPr="000C1C3B">
        <w:t>(2)</w:t>
      </w:r>
      <w:r w:rsidRPr="000C1C3B">
        <w:t xml:space="preserve"> [online]. [cit. 2021-01-09]. Dostupné z: </w:t>
      </w:r>
      <w:hyperlink r:id="rId26" w:history="1">
        <w:r w:rsidR="000C1C3B" w:rsidRPr="009E6BAD">
          <w:t>https://www.youtube.com/watch?v=AAPZLK41rek&amp;t=662s&amp;ab_channel=TheAIGuy</w:t>
        </w:r>
      </w:hyperlink>
    </w:p>
    <w:p w14:paraId="3B8F5164" w14:textId="1C04F4A9" w:rsidR="00C73572" w:rsidRDefault="00071ACD" w:rsidP="000C1C3B">
      <w:pPr>
        <w:pStyle w:val="Literatura"/>
        <w:jc w:val="left"/>
      </w:pPr>
      <w:r w:rsidRPr="000C1C3B">
        <w:t>[</w:t>
      </w:r>
      <w:r w:rsidR="005B7341">
        <w:t>6</w:t>
      </w:r>
      <w:r w:rsidRPr="000C1C3B">
        <w:t>]</w:t>
      </w:r>
      <w:r w:rsidRPr="000C1C3B">
        <w:tab/>
      </w:r>
      <w:r w:rsidR="00C73572" w:rsidRPr="000C1C3B">
        <w:t xml:space="preserve">      </w:t>
      </w:r>
      <w:r w:rsidR="00DC5BD9">
        <w:t xml:space="preserve">    </w:t>
      </w:r>
      <w:r w:rsidR="00C73572" w:rsidRPr="000C1C3B">
        <w:t xml:space="preserve">YoloV4 [online]. [cit. 2021-01-09]. Dostupné </w:t>
      </w:r>
      <w:proofErr w:type="gramStart"/>
      <w:r w:rsidR="00C73572" w:rsidRPr="000C1C3B">
        <w:t xml:space="preserve">z:   </w:t>
      </w:r>
      <w:proofErr w:type="gramEnd"/>
      <w:r w:rsidR="00C73572" w:rsidRPr="000C1C3B">
        <w:t xml:space="preserve">            </w:t>
      </w:r>
      <w:hyperlink r:id="rId27" w:history="1">
        <w:r w:rsidR="009E6BAD" w:rsidRPr="009E6BAD">
          <w:t>https://towardsdatascience.com/whats-new-in-yolov4-323364bb3ad3</w:t>
        </w:r>
      </w:hyperlink>
    </w:p>
    <w:p w14:paraId="61A2A93E" w14:textId="53796132" w:rsidR="009E6BAD" w:rsidRPr="009E6BAD" w:rsidRDefault="009E6BAD" w:rsidP="009E6BAD">
      <w:pPr>
        <w:pStyle w:val="Literatura"/>
        <w:jc w:val="left"/>
      </w:pPr>
      <w:r w:rsidRPr="009E6BAD">
        <w:t>[</w:t>
      </w:r>
      <w:r w:rsidR="005B7341">
        <w:t>7</w:t>
      </w:r>
      <w:r w:rsidRPr="009E6BAD">
        <w:t xml:space="preserve">]      </w:t>
      </w:r>
      <w:r>
        <w:t xml:space="preserve">   </w:t>
      </w:r>
      <w:proofErr w:type="spellStart"/>
      <w:r w:rsidRPr="009E6BAD">
        <w:t>OpenCV</w:t>
      </w:r>
      <w:proofErr w:type="spellEnd"/>
      <w:r w:rsidRPr="009E6BAD">
        <w:t> [online]. [cit. 2021-01-9]. Dostupné z: https://opencv.org/about/</w:t>
      </w:r>
    </w:p>
    <w:p w14:paraId="4A0A89AD" w14:textId="77777777" w:rsidR="009E6BAD" w:rsidRPr="000C1C3B" w:rsidRDefault="009E6BAD" w:rsidP="000C1C3B">
      <w:pPr>
        <w:pStyle w:val="Literatura"/>
        <w:jc w:val="left"/>
      </w:pPr>
    </w:p>
    <w:p w14:paraId="2FE122BA" w14:textId="77777777" w:rsidR="00071ACD" w:rsidRPr="00355393" w:rsidRDefault="00071ACD" w:rsidP="00C73572">
      <w:pPr>
        <w:shd w:val="clear" w:color="auto" w:fill="FFFFFF"/>
        <w:spacing w:after="0" w:line="240" w:lineRule="auto"/>
        <w:jc w:val="left"/>
        <w:rPr>
          <w:rFonts w:ascii="Arial" w:hAnsi="Arial" w:cs="Arial"/>
          <w:color w:val="212529"/>
        </w:rPr>
      </w:pPr>
    </w:p>
    <w:p w14:paraId="28249298" w14:textId="3256D79B" w:rsidR="00355393" w:rsidRPr="00355393" w:rsidRDefault="00355393" w:rsidP="00355393">
      <w:pPr>
        <w:shd w:val="clear" w:color="auto" w:fill="FFFFFF"/>
        <w:spacing w:after="0" w:line="240" w:lineRule="auto"/>
        <w:ind w:left="360" w:hanging="360"/>
        <w:jc w:val="left"/>
        <w:rPr>
          <w:rFonts w:ascii="Arial" w:hAnsi="Arial" w:cs="Arial"/>
          <w:color w:val="212529"/>
        </w:rPr>
      </w:pPr>
    </w:p>
    <w:p w14:paraId="71CC7D57" w14:textId="77777777" w:rsidR="00355393" w:rsidRPr="00FE62A8" w:rsidRDefault="00355393" w:rsidP="00FE62A8">
      <w:pPr>
        <w:shd w:val="clear" w:color="auto" w:fill="FFFFFF"/>
        <w:spacing w:after="0" w:line="240" w:lineRule="auto"/>
        <w:ind w:left="360" w:hanging="360"/>
        <w:jc w:val="left"/>
        <w:rPr>
          <w:rFonts w:ascii="Arial" w:hAnsi="Arial" w:cs="Arial"/>
          <w:color w:val="212529"/>
        </w:rPr>
      </w:pPr>
    </w:p>
    <w:p w14:paraId="0885395A" w14:textId="21F91B5A" w:rsidR="00802D4F" w:rsidRDefault="00802D4F" w:rsidP="003652EE">
      <w:pPr>
        <w:pStyle w:val="Literatura"/>
        <w:jc w:val="left"/>
        <w:rPr>
          <w:bCs/>
        </w:rPr>
      </w:pPr>
    </w:p>
    <w:p w14:paraId="79F5DD13" w14:textId="77777777" w:rsidR="00D054DB" w:rsidRDefault="00D054DB">
      <w:pPr>
        <w:pStyle w:val="Literatura"/>
        <w:rPr>
          <w:bCs/>
        </w:rPr>
      </w:pPr>
    </w:p>
    <w:p w14:paraId="209406BA" w14:textId="54D99212" w:rsidR="001B6F92" w:rsidRPr="00616A59" w:rsidRDefault="001B6F92" w:rsidP="00616A59"/>
    <w:sectPr w:rsidR="001B6F92" w:rsidRPr="00616A59" w:rsidSect="000F1F8E">
      <w:headerReference w:type="default" r:id="rId28"/>
      <w:footerReference w:type="default" r:id="rId29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5BD73" w14:textId="77777777" w:rsidR="00F75816" w:rsidRDefault="00F75816">
      <w:r>
        <w:separator/>
      </w:r>
    </w:p>
    <w:p w14:paraId="65119E18" w14:textId="77777777" w:rsidR="00F75816" w:rsidRDefault="00F75816"/>
  </w:endnote>
  <w:endnote w:type="continuationSeparator" w:id="0">
    <w:p w14:paraId="25005862" w14:textId="77777777" w:rsidR="00F75816" w:rsidRDefault="00F75816">
      <w:r>
        <w:continuationSeparator/>
      </w:r>
    </w:p>
    <w:p w14:paraId="194B6CC3" w14:textId="77777777" w:rsidR="00F75816" w:rsidRDefault="00F758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799D1" w14:textId="77777777" w:rsidR="00BB7A8B" w:rsidRDefault="00BB7A8B">
    <w:pPr>
      <w:pStyle w:val="Zpat"/>
      <w:jc w:val="center"/>
    </w:pPr>
  </w:p>
  <w:p w14:paraId="5BA4BB12" w14:textId="77777777" w:rsidR="00BB7A8B" w:rsidRDefault="00BB7A8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44675" w14:textId="77777777" w:rsidR="00BB7A8B" w:rsidRDefault="00BB7A8B">
    <w:pPr>
      <w:pStyle w:val="Zpat"/>
      <w:jc w:val="center"/>
    </w:pPr>
  </w:p>
  <w:p w14:paraId="78EFE23F" w14:textId="77777777" w:rsidR="00BB7A8B" w:rsidRDefault="00BB7A8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5ABF6" w14:textId="77777777" w:rsidR="00F75816" w:rsidRDefault="00F75816">
      <w:r>
        <w:separator/>
      </w:r>
    </w:p>
    <w:p w14:paraId="3112A50E" w14:textId="77777777" w:rsidR="00F75816" w:rsidRDefault="00F75816"/>
  </w:footnote>
  <w:footnote w:type="continuationSeparator" w:id="0">
    <w:p w14:paraId="0BDF8537" w14:textId="77777777" w:rsidR="00F75816" w:rsidRDefault="00F75816">
      <w:r>
        <w:continuationSeparator/>
      </w:r>
    </w:p>
    <w:p w14:paraId="19064DA0" w14:textId="77777777" w:rsidR="00F75816" w:rsidRDefault="00F758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52B13" w14:textId="77777777" w:rsidR="00BB7A8B" w:rsidRDefault="00BB7A8B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DCB65" w14:textId="77777777" w:rsidR="00BB7A8B" w:rsidRPr="000F1F8E" w:rsidRDefault="00BB7A8B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9A541A5"/>
    <w:multiLevelType w:val="hybridMultilevel"/>
    <w:tmpl w:val="3142F71A"/>
    <w:lvl w:ilvl="0" w:tplc="1A50BAEA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11F117E"/>
    <w:multiLevelType w:val="hybridMultilevel"/>
    <w:tmpl w:val="93140760"/>
    <w:lvl w:ilvl="0" w:tplc="32C6360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7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41B62ABF"/>
    <w:multiLevelType w:val="hybridMultilevel"/>
    <w:tmpl w:val="5148D0E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4A8F24CE"/>
    <w:multiLevelType w:val="hybridMultilevel"/>
    <w:tmpl w:val="953A7408"/>
    <w:lvl w:ilvl="0" w:tplc="45FAD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4B3672B"/>
    <w:multiLevelType w:val="hybridMultilevel"/>
    <w:tmpl w:val="A61CF4E4"/>
    <w:lvl w:ilvl="0" w:tplc="040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0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6DCE491E"/>
    <w:multiLevelType w:val="hybridMultilevel"/>
    <w:tmpl w:val="F8321DA6"/>
    <w:lvl w:ilvl="0" w:tplc="922E6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5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6" w15:restartNumberingAfterBreak="0">
    <w:nsid w:val="7B540FE5"/>
    <w:multiLevelType w:val="hybridMultilevel"/>
    <w:tmpl w:val="34422BC0"/>
    <w:lvl w:ilvl="0" w:tplc="FFEC8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6"/>
  </w:num>
  <w:num w:numId="3">
    <w:abstractNumId w:val="26"/>
  </w:num>
  <w:num w:numId="4">
    <w:abstractNumId w:val="48"/>
  </w:num>
  <w:num w:numId="5">
    <w:abstractNumId w:val="16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9"/>
  </w:num>
  <w:num w:numId="18">
    <w:abstractNumId w:val="43"/>
  </w:num>
  <w:num w:numId="19">
    <w:abstractNumId w:val="44"/>
  </w:num>
  <w:num w:numId="20">
    <w:abstractNumId w:val="12"/>
  </w:num>
  <w:num w:numId="21">
    <w:abstractNumId w:val="29"/>
  </w:num>
  <w:num w:numId="22">
    <w:abstractNumId w:val="47"/>
  </w:num>
  <w:num w:numId="23">
    <w:abstractNumId w:val="20"/>
  </w:num>
  <w:num w:numId="24">
    <w:abstractNumId w:val="23"/>
  </w:num>
  <w:num w:numId="25">
    <w:abstractNumId w:val="34"/>
  </w:num>
  <w:num w:numId="26">
    <w:abstractNumId w:val="11"/>
  </w:num>
  <w:num w:numId="27">
    <w:abstractNumId w:val="38"/>
  </w:num>
  <w:num w:numId="28">
    <w:abstractNumId w:val="15"/>
  </w:num>
  <w:num w:numId="29">
    <w:abstractNumId w:val="27"/>
  </w:num>
  <w:num w:numId="30">
    <w:abstractNumId w:val="25"/>
  </w:num>
  <w:num w:numId="31">
    <w:abstractNumId w:val="42"/>
  </w:num>
  <w:num w:numId="32">
    <w:abstractNumId w:val="22"/>
  </w:num>
  <w:num w:numId="33">
    <w:abstractNumId w:val="32"/>
  </w:num>
  <w:num w:numId="34">
    <w:abstractNumId w:val="40"/>
  </w:num>
  <w:num w:numId="35">
    <w:abstractNumId w:val="45"/>
  </w:num>
  <w:num w:numId="36">
    <w:abstractNumId w:val="28"/>
  </w:num>
  <w:num w:numId="37">
    <w:abstractNumId w:val="18"/>
  </w:num>
  <w:num w:numId="38">
    <w:abstractNumId w:val="37"/>
  </w:num>
  <w:num w:numId="39">
    <w:abstractNumId w:val="24"/>
  </w:num>
  <w:num w:numId="40">
    <w:abstractNumId w:val="21"/>
  </w:num>
  <w:num w:numId="41">
    <w:abstractNumId w:val="30"/>
  </w:num>
  <w:num w:numId="42">
    <w:abstractNumId w:val="35"/>
  </w:num>
  <w:num w:numId="43">
    <w:abstractNumId w:val="31"/>
  </w:num>
  <w:num w:numId="44">
    <w:abstractNumId w:val="39"/>
  </w:num>
  <w:num w:numId="45">
    <w:abstractNumId w:val="41"/>
  </w:num>
  <w:num w:numId="46">
    <w:abstractNumId w:val="33"/>
  </w:num>
  <w:num w:numId="47">
    <w:abstractNumId w:val="46"/>
  </w:num>
  <w:num w:numId="48">
    <w:abstractNumId w:val="14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76A8"/>
    <w:rsid w:val="00031B0F"/>
    <w:rsid w:val="00046525"/>
    <w:rsid w:val="00055845"/>
    <w:rsid w:val="00071ACD"/>
    <w:rsid w:val="00071ADE"/>
    <w:rsid w:val="00094445"/>
    <w:rsid w:val="000B16B8"/>
    <w:rsid w:val="000B40C6"/>
    <w:rsid w:val="000C1826"/>
    <w:rsid w:val="000C1C3B"/>
    <w:rsid w:val="000F1F8E"/>
    <w:rsid w:val="000F5ED1"/>
    <w:rsid w:val="00106D4A"/>
    <w:rsid w:val="00131D49"/>
    <w:rsid w:val="00137BB1"/>
    <w:rsid w:val="00157365"/>
    <w:rsid w:val="00157F5B"/>
    <w:rsid w:val="001669BE"/>
    <w:rsid w:val="001676A8"/>
    <w:rsid w:val="00171FCE"/>
    <w:rsid w:val="001810F4"/>
    <w:rsid w:val="001811C5"/>
    <w:rsid w:val="00192C68"/>
    <w:rsid w:val="0019464C"/>
    <w:rsid w:val="00197756"/>
    <w:rsid w:val="001B6F92"/>
    <w:rsid w:val="001C6EA0"/>
    <w:rsid w:val="001D39EF"/>
    <w:rsid w:val="001F423D"/>
    <w:rsid w:val="00230592"/>
    <w:rsid w:val="00241269"/>
    <w:rsid w:val="00252A22"/>
    <w:rsid w:val="00255FFA"/>
    <w:rsid w:val="002600A6"/>
    <w:rsid w:val="002614D7"/>
    <w:rsid w:val="0027329E"/>
    <w:rsid w:val="002810D2"/>
    <w:rsid w:val="00286700"/>
    <w:rsid w:val="00294C06"/>
    <w:rsid w:val="002A4678"/>
    <w:rsid w:val="002A7C83"/>
    <w:rsid w:val="002B5FE6"/>
    <w:rsid w:val="002D2260"/>
    <w:rsid w:val="002D7030"/>
    <w:rsid w:val="002E0DD4"/>
    <w:rsid w:val="002F3109"/>
    <w:rsid w:val="00320CEC"/>
    <w:rsid w:val="0032170E"/>
    <w:rsid w:val="00326D04"/>
    <w:rsid w:val="00331AC0"/>
    <w:rsid w:val="00354FC1"/>
    <w:rsid w:val="00355393"/>
    <w:rsid w:val="00363643"/>
    <w:rsid w:val="003652EE"/>
    <w:rsid w:val="00375A8D"/>
    <w:rsid w:val="003826F1"/>
    <w:rsid w:val="003844A7"/>
    <w:rsid w:val="00395978"/>
    <w:rsid w:val="003B05B9"/>
    <w:rsid w:val="003B2FB6"/>
    <w:rsid w:val="003C1B09"/>
    <w:rsid w:val="003C1FBE"/>
    <w:rsid w:val="003C242E"/>
    <w:rsid w:val="003F3860"/>
    <w:rsid w:val="00403842"/>
    <w:rsid w:val="004069A1"/>
    <w:rsid w:val="00433E58"/>
    <w:rsid w:val="00443D48"/>
    <w:rsid w:val="0044631F"/>
    <w:rsid w:val="0045032A"/>
    <w:rsid w:val="004704E9"/>
    <w:rsid w:val="00483A69"/>
    <w:rsid w:val="00486309"/>
    <w:rsid w:val="004A12E0"/>
    <w:rsid w:val="004A2D4F"/>
    <w:rsid w:val="004B50BA"/>
    <w:rsid w:val="004B6EF1"/>
    <w:rsid w:val="004D57B4"/>
    <w:rsid w:val="004E6255"/>
    <w:rsid w:val="00505C2C"/>
    <w:rsid w:val="00511196"/>
    <w:rsid w:val="005177C9"/>
    <w:rsid w:val="005361C4"/>
    <w:rsid w:val="00560F3D"/>
    <w:rsid w:val="00570D9F"/>
    <w:rsid w:val="005927C2"/>
    <w:rsid w:val="005B7341"/>
    <w:rsid w:val="005C0E13"/>
    <w:rsid w:val="005D5EFD"/>
    <w:rsid w:val="005F3335"/>
    <w:rsid w:val="005F5EF0"/>
    <w:rsid w:val="006022A1"/>
    <w:rsid w:val="0060709A"/>
    <w:rsid w:val="00614852"/>
    <w:rsid w:val="00616A59"/>
    <w:rsid w:val="0061725B"/>
    <w:rsid w:val="00630F1F"/>
    <w:rsid w:val="0063326A"/>
    <w:rsid w:val="00636C81"/>
    <w:rsid w:val="00644839"/>
    <w:rsid w:val="00652E1A"/>
    <w:rsid w:val="0065755C"/>
    <w:rsid w:val="00657ACD"/>
    <w:rsid w:val="00662A2C"/>
    <w:rsid w:val="006633B1"/>
    <w:rsid w:val="00676A3A"/>
    <w:rsid w:val="00680144"/>
    <w:rsid w:val="0069750F"/>
    <w:rsid w:val="006A54AA"/>
    <w:rsid w:val="006B0826"/>
    <w:rsid w:val="006C2C63"/>
    <w:rsid w:val="006D1CD7"/>
    <w:rsid w:val="006D7B83"/>
    <w:rsid w:val="006E2B97"/>
    <w:rsid w:val="006E78ED"/>
    <w:rsid w:val="006F27F3"/>
    <w:rsid w:val="007039DD"/>
    <w:rsid w:val="0070571A"/>
    <w:rsid w:val="007117A3"/>
    <w:rsid w:val="00716942"/>
    <w:rsid w:val="007169F8"/>
    <w:rsid w:val="0072327D"/>
    <w:rsid w:val="00756E7C"/>
    <w:rsid w:val="00761AA5"/>
    <w:rsid w:val="0077032E"/>
    <w:rsid w:val="00771BEB"/>
    <w:rsid w:val="007753E4"/>
    <w:rsid w:val="00787D5D"/>
    <w:rsid w:val="007907F4"/>
    <w:rsid w:val="00791B55"/>
    <w:rsid w:val="007A05BE"/>
    <w:rsid w:val="007A3445"/>
    <w:rsid w:val="007A43BB"/>
    <w:rsid w:val="007C4434"/>
    <w:rsid w:val="007D0A61"/>
    <w:rsid w:val="007D79F9"/>
    <w:rsid w:val="007F306A"/>
    <w:rsid w:val="00802D4F"/>
    <w:rsid w:val="00811BD3"/>
    <w:rsid w:val="008217C0"/>
    <w:rsid w:val="00821DC5"/>
    <w:rsid w:val="00837063"/>
    <w:rsid w:val="008427EF"/>
    <w:rsid w:val="008471FB"/>
    <w:rsid w:val="00855A83"/>
    <w:rsid w:val="00880016"/>
    <w:rsid w:val="00882616"/>
    <w:rsid w:val="00886427"/>
    <w:rsid w:val="00890922"/>
    <w:rsid w:val="00896E56"/>
    <w:rsid w:val="008B47A8"/>
    <w:rsid w:val="008B6730"/>
    <w:rsid w:val="008C27B3"/>
    <w:rsid w:val="008D146B"/>
    <w:rsid w:val="00907764"/>
    <w:rsid w:val="00917522"/>
    <w:rsid w:val="00922BF6"/>
    <w:rsid w:val="00926296"/>
    <w:rsid w:val="00940795"/>
    <w:rsid w:val="00955BFC"/>
    <w:rsid w:val="0095601E"/>
    <w:rsid w:val="00960DE3"/>
    <w:rsid w:val="0096535C"/>
    <w:rsid w:val="009807D3"/>
    <w:rsid w:val="009838D2"/>
    <w:rsid w:val="0098598C"/>
    <w:rsid w:val="0099090E"/>
    <w:rsid w:val="009910B6"/>
    <w:rsid w:val="00993672"/>
    <w:rsid w:val="00994036"/>
    <w:rsid w:val="009A59DF"/>
    <w:rsid w:val="009B27F0"/>
    <w:rsid w:val="009B57E7"/>
    <w:rsid w:val="009B5AFA"/>
    <w:rsid w:val="009B6599"/>
    <w:rsid w:val="009D6699"/>
    <w:rsid w:val="009D76E1"/>
    <w:rsid w:val="009E6BAD"/>
    <w:rsid w:val="00A00297"/>
    <w:rsid w:val="00A01BB1"/>
    <w:rsid w:val="00A0246F"/>
    <w:rsid w:val="00A0304C"/>
    <w:rsid w:val="00A07699"/>
    <w:rsid w:val="00A1344E"/>
    <w:rsid w:val="00A15971"/>
    <w:rsid w:val="00A23354"/>
    <w:rsid w:val="00A43AF0"/>
    <w:rsid w:val="00A53909"/>
    <w:rsid w:val="00A5397A"/>
    <w:rsid w:val="00A72DE4"/>
    <w:rsid w:val="00AB18DA"/>
    <w:rsid w:val="00AD3834"/>
    <w:rsid w:val="00B103FF"/>
    <w:rsid w:val="00B17155"/>
    <w:rsid w:val="00B17FFE"/>
    <w:rsid w:val="00B46E99"/>
    <w:rsid w:val="00B54BD5"/>
    <w:rsid w:val="00B56271"/>
    <w:rsid w:val="00B66E84"/>
    <w:rsid w:val="00B67032"/>
    <w:rsid w:val="00B77531"/>
    <w:rsid w:val="00B8449A"/>
    <w:rsid w:val="00B97E74"/>
    <w:rsid w:val="00BA4997"/>
    <w:rsid w:val="00BB7A8B"/>
    <w:rsid w:val="00BC2646"/>
    <w:rsid w:val="00BD0E6F"/>
    <w:rsid w:val="00BD3FAD"/>
    <w:rsid w:val="00BE2B4D"/>
    <w:rsid w:val="00BF44C8"/>
    <w:rsid w:val="00C03124"/>
    <w:rsid w:val="00C07C61"/>
    <w:rsid w:val="00C36174"/>
    <w:rsid w:val="00C54E24"/>
    <w:rsid w:val="00C632EB"/>
    <w:rsid w:val="00C73572"/>
    <w:rsid w:val="00C77237"/>
    <w:rsid w:val="00C77670"/>
    <w:rsid w:val="00C91564"/>
    <w:rsid w:val="00C94535"/>
    <w:rsid w:val="00CA3973"/>
    <w:rsid w:val="00CB06C3"/>
    <w:rsid w:val="00CB1B17"/>
    <w:rsid w:val="00CC7366"/>
    <w:rsid w:val="00CF7670"/>
    <w:rsid w:val="00D04AE6"/>
    <w:rsid w:val="00D054DB"/>
    <w:rsid w:val="00D111C9"/>
    <w:rsid w:val="00D12AB2"/>
    <w:rsid w:val="00D13A94"/>
    <w:rsid w:val="00D17DE7"/>
    <w:rsid w:val="00D301B4"/>
    <w:rsid w:val="00D41AB3"/>
    <w:rsid w:val="00D433EA"/>
    <w:rsid w:val="00D539FA"/>
    <w:rsid w:val="00D608E8"/>
    <w:rsid w:val="00D72EB1"/>
    <w:rsid w:val="00D75539"/>
    <w:rsid w:val="00D765BF"/>
    <w:rsid w:val="00D8504C"/>
    <w:rsid w:val="00D92D12"/>
    <w:rsid w:val="00D967BB"/>
    <w:rsid w:val="00DA6086"/>
    <w:rsid w:val="00DB0897"/>
    <w:rsid w:val="00DB42AE"/>
    <w:rsid w:val="00DC2639"/>
    <w:rsid w:val="00DC5BD9"/>
    <w:rsid w:val="00DF560F"/>
    <w:rsid w:val="00E10FAB"/>
    <w:rsid w:val="00E1132E"/>
    <w:rsid w:val="00E15D00"/>
    <w:rsid w:val="00E15FA1"/>
    <w:rsid w:val="00E219C1"/>
    <w:rsid w:val="00E312B7"/>
    <w:rsid w:val="00E35B6B"/>
    <w:rsid w:val="00E40C52"/>
    <w:rsid w:val="00E41AE1"/>
    <w:rsid w:val="00E5416C"/>
    <w:rsid w:val="00E56E00"/>
    <w:rsid w:val="00E9780B"/>
    <w:rsid w:val="00EA4374"/>
    <w:rsid w:val="00EA693D"/>
    <w:rsid w:val="00EB003F"/>
    <w:rsid w:val="00EB0D51"/>
    <w:rsid w:val="00EC41DD"/>
    <w:rsid w:val="00EE6F6D"/>
    <w:rsid w:val="00F03DA6"/>
    <w:rsid w:val="00F173C1"/>
    <w:rsid w:val="00F20549"/>
    <w:rsid w:val="00F22EB3"/>
    <w:rsid w:val="00F45C54"/>
    <w:rsid w:val="00F7375B"/>
    <w:rsid w:val="00F75816"/>
    <w:rsid w:val="00F77537"/>
    <w:rsid w:val="00F8275C"/>
    <w:rsid w:val="00F87B1D"/>
    <w:rsid w:val="00F900C6"/>
    <w:rsid w:val="00F94A83"/>
    <w:rsid w:val="00FA1BBC"/>
    <w:rsid w:val="00FB1074"/>
    <w:rsid w:val="00FC1F9B"/>
    <w:rsid w:val="00FC2798"/>
    <w:rsid w:val="00FE122F"/>
    <w:rsid w:val="00FE62A8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60499F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emboss/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character" w:styleId="Nevyeenzmnka">
    <w:name w:val="Unresolved Mention"/>
    <w:uiPriority w:val="99"/>
    <w:semiHidden/>
    <w:unhideWhenUsed/>
    <w:rsid w:val="00031B0F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443D48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="Calibri Light" w:hAnsi="Calibri Light"/>
      <w:b w:val="0"/>
      <w:bCs w:val="0"/>
      <w:caps w:val="0"/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https://github.com/theAIGuysCode/yolov4-custom-functions/raw/master/data/helpers/final.png" TargetMode="External"/><Relationship Id="rId26" Type="http://schemas.openxmlformats.org/officeDocument/2006/relationships/hyperlink" Target="https://www.youtube.com/watch?v=AAPZLK41rek&amp;t=662s&amp;ab_channel=TheAIGuy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https://github.com/theAIGuysCode/yolov4-custom-functions/raw/master/data/helpers/gray.png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youtube.com/watch?v=nOIVxi5yurE&amp;ab_channel=TheAIGuy" TargetMode="External"/><Relationship Id="rId2" Type="http://schemas.openxmlformats.org/officeDocument/2006/relationships/numbering" Target="numbering.xml"/><Relationship Id="rId16" Type="http://schemas.openxmlformats.org/officeDocument/2006/relationships/image" Target="https://github.com/theAIGuysCode/yolov4-custom-functions/raw/master/data/helpers/contours.png" TargetMode="External"/><Relationship Id="rId20" Type="http://schemas.openxmlformats.org/officeDocument/2006/relationships/image" Target="https://github.com/theAIGuysCode/yolov4-custom-functions/raw/master/data/helpers/string.png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jpeg"/><Relationship Id="rId28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https://github.com/theAIGuysCode/yolov4-custom-functions/raw/master/data/helpers/threshold.png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towardsdatascience.com/whats-new-in-yolov4-323364bb3ad3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54DDA-B9CF-47B3-AEBF-A0B50F72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3231</TotalTime>
  <Pages>15</Pages>
  <Words>3862</Words>
  <Characters>22789</Characters>
  <Application>Microsoft Office Word</Application>
  <DocSecurity>0</DocSecurity>
  <Lines>189</Lines>
  <Paragraphs>53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26598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Matěj Říčný</cp:lastModifiedBy>
  <cp:revision>76</cp:revision>
  <cp:lastPrinted>2004-11-12T21:05:00Z</cp:lastPrinted>
  <dcterms:created xsi:type="dcterms:W3CDTF">2016-10-17T06:40:00Z</dcterms:created>
  <dcterms:modified xsi:type="dcterms:W3CDTF">2021-01-20T08:01:00Z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